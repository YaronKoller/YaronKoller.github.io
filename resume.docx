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3419" w14:textId="2EA9D2E9" w:rsidR="001B48EA" w:rsidRPr="006A07D1" w:rsidRDefault="00B4051C" w:rsidP="000632FD">
      <w:pPr>
        <w:pStyle w:val="Heading1"/>
        <w:spacing w:before="240" w:after="120"/>
        <w:rPr>
          <w:rFonts w:ascii="Cambria" w:hAnsi="Cambria"/>
          <w:color w:val="005493"/>
          <w:lang w:val="en-CA"/>
        </w:rPr>
      </w:pPr>
      <w:r w:rsidRPr="006A07D1">
        <w:rPr>
          <w:rFonts w:ascii="Cambria" w:hAnsi="Cambria"/>
          <w:color w:val="005493"/>
          <w:lang w:val="en-CA"/>
        </w:rPr>
        <w:t>Summary of Q</w:t>
      </w:r>
      <w:r w:rsidR="001B48EA" w:rsidRPr="006A07D1">
        <w:rPr>
          <w:rFonts w:ascii="Cambria" w:hAnsi="Cambria"/>
          <w:color w:val="005493"/>
          <w:lang w:val="en-CA"/>
        </w:rPr>
        <w:t>ualifications</w:t>
      </w:r>
    </w:p>
    <w:sdt>
      <w:sdtPr>
        <w:rPr>
          <w:rFonts w:ascii="Cambria" w:hAnsi="Cambria"/>
          <w:lang w:val="en-CA"/>
        </w:rPr>
        <w:id w:val="-560866976"/>
        <w:placeholder>
          <w:docPart w:val="9A3D3F125907CA4FAF8CF315EA1B761C"/>
        </w:placeholder>
      </w:sdtPr>
      <w:sdtEndPr/>
      <w:sdtContent>
        <w:p w14:paraId="519CA5A3" w14:textId="1713A1AC" w:rsidR="00806720" w:rsidRPr="00E73BC6" w:rsidRDefault="00F3472A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>
            <w:rPr>
              <w:rFonts w:ascii="Cambria" w:hAnsi="Cambria"/>
              <w:lang w:val="en-CA"/>
            </w:rPr>
            <w:t>Over</w:t>
          </w:r>
          <w:r w:rsidR="00722F40">
            <w:rPr>
              <w:rFonts w:ascii="Cambria" w:hAnsi="Cambria"/>
              <w:lang w:val="en-CA"/>
            </w:rPr>
            <w:t xml:space="preserve"> t</w:t>
          </w:r>
          <w:r w:rsidR="00F31DE9" w:rsidRPr="00E73BC6">
            <w:rPr>
              <w:rFonts w:ascii="Cambria" w:hAnsi="Cambria"/>
              <w:lang w:val="en-CA"/>
            </w:rPr>
            <w:t>hree years of e</w:t>
          </w:r>
          <w:r w:rsidR="000A1F27" w:rsidRPr="00E73BC6">
            <w:rPr>
              <w:rFonts w:ascii="Cambria" w:hAnsi="Cambria"/>
              <w:lang w:val="en-CA"/>
            </w:rPr>
            <w:t>xperience</w:t>
          </w:r>
          <w:r w:rsidR="00806720" w:rsidRPr="00E73BC6">
            <w:rPr>
              <w:rFonts w:ascii="Cambria" w:hAnsi="Cambria"/>
              <w:lang w:val="en-CA"/>
            </w:rPr>
            <w:t xml:space="preserve"> in </w:t>
          </w:r>
          <w:r w:rsidR="00527E5B" w:rsidRPr="00E73BC6">
            <w:rPr>
              <w:rFonts w:ascii="Cambria" w:hAnsi="Cambria"/>
              <w:lang w:val="en-CA"/>
            </w:rPr>
            <w:t>software</w:t>
          </w:r>
          <w:r w:rsidR="003B36F4" w:rsidRPr="00E73BC6">
            <w:rPr>
              <w:rFonts w:ascii="Cambria" w:hAnsi="Cambria"/>
              <w:lang w:val="en-CA"/>
            </w:rPr>
            <w:t xml:space="preserve"> </w:t>
          </w:r>
          <w:r w:rsidR="004513E3" w:rsidRPr="00E73BC6">
            <w:rPr>
              <w:rFonts w:ascii="Cambria" w:hAnsi="Cambria"/>
              <w:lang w:val="en-CA"/>
            </w:rPr>
            <w:t xml:space="preserve">development </w:t>
          </w:r>
          <w:r w:rsidR="00810C16" w:rsidRPr="00E73BC6">
            <w:rPr>
              <w:rFonts w:ascii="Cambria" w:hAnsi="Cambria"/>
              <w:lang w:val="en-CA"/>
            </w:rPr>
            <w:t>from</w:t>
          </w:r>
          <w:r w:rsidR="00806720" w:rsidRPr="00E73BC6">
            <w:rPr>
              <w:rFonts w:ascii="Cambria" w:hAnsi="Cambria"/>
              <w:lang w:val="en-CA"/>
            </w:rPr>
            <w:t xml:space="preserve"> </w:t>
          </w:r>
          <w:r w:rsidR="00527E5B" w:rsidRPr="00E73BC6">
            <w:rPr>
              <w:rFonts w:ascii="Cambria" w:hAnsi="Cambria"/>
              <w:lang w:val="en-CA"/>
            </w:rPr>
            <w:t xml:space="preserve">various </w:t>
          </w:r>
          <w:r w:rsidR="00722A8C" w:rsidRPr="00E73BC6">
            <w:rPr>
              <w:rFonts w:ascii="Cambria" w:hAnsi="Cambria"/>
              <w:lang w:val="en-CA"/>
            </w:rPr>
            <w:t xml:space="preserve">school and </w:t>
          </w:r>
          <w:r w:rsidR="00806720" w:rsidRPr="00E73BC6">
            <w:rPr>
              <w:rFonts w:ascii="Cambria" w:hAnsi="Cambria"/>
              <w:lang w:val="en-CA"/>
            </w:rPr>
            <w:t>personal projects</w:t>
          </w:r>
        </w:p>
        <w:p w14:paraId="4AC9997D" w14:textId="1C54B145" w:rsidR="000A1F27" w:rsidRDefault="00F130FE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 w:rsidRPr="00E73BC6">
            <w:rPr>
              <w:rFonts w:ascii="Cambria" w:hAnsi="Cambria"/>
              <w:lang w:val="en-CA"/>
            </w:rPr>
            <w:t>Strong</w:t>
          </w:r>
          <w:r w:rsidR="00527E5B" w:rsidRPr="00E73BC6">
            <w:rPr>
              <w:rFonts w:ascii="Cambria" w:hAnsi="Cambria"/>
              <w:lang w:val="en-CA"/>
            </w:rPr>
            <w:t xml:space="preserve"> </w:t>
          </w:r>
          <w:r w:rsidR="00E54F74">
            <w:rPr>
              <w:rFonts w:ascii="Cambria" w:hAnsi="Cambria"/>
              <w:lang w:val="en-CA"/>
            </w:rPr>
            <w:t>communication</w:t>
          </w:r>
          <w:r w:rsidR="00046585">
            <w:rPr>
              <w:rFonts w:ascii="Cambria" w:hAnsi="Cambria"/>
              <w:lang w:val="en-CA"/>
            </w:rPr>
            <w:t xml:space="preserve"> and</w:t>
          </w:r>
          <w:r w:rsidR="00CD7C9C" w:rsidRPr="00E73BC6">
            <w:rPr>
              <w:rFonts w:ascii="Cambria" w:hAnsi="Cambria"/>
              <w:lang w:val="en-CA"/>
            </w:rPr>
            <w:t xml:space="preserve"> </w:t>
          </w:r>
          <w:r w:rsidR="00467D8F" w:rsidRPr="00E73BC6">
            <w:rPr>
              <w:rFonts w:ascii="Cambria" w:hAnsi="Cambria"/>
              <w:lang w:val="en-CA"/>
            </w:rPr>
            <w:t>teamw</w:t>
          </w:r>
          <w:bookmarkStart w:id="0" w:name="_GoBack"/>
          <w:bookmarkEnd w:id="0"/>
          <w:r w:rsidR="00467D8F" w:rsidRPr="00E73BC6">
            <w:rPr>
              <w:rFonts w:ascii="Cambria" w:hAnsi="Cambria"/>
              <w:lang w:val="en-CA"/>
            </w:rPr>
            <w:t>ork</w:t>
          </w:r>
          <w:r w:rsidR="00CD7C9C" w:rsidRPr="00E73BC6">
            <w:rPr>
              <w:rFonts w:ascii="Cambria" w:hAnsi="Cambria"/>
              <w:lang w:val="en-CA"/>
            </w:rPr>
            <w:t xml:space="preserve"> skills acquired through</w:t>
          </w:r>
          <w:r w:rsidR="00E73BC6" w:rsidRPr="00E73BC6">
            <w:rPr>
              <w:rFonts w:ascii="Cambria" w:hAnsi="Cambria"/>
              <w:lang w:val="en-CA"/>
            </w:rPr>
            <w:t xml:space="preserve"> </w:t>
          </w:r>
          <w:r w:rsidR="00041023">
            <w:rPr>
              <w:rFonts w:ascii="Cambria" w:hAnsi="Cambria"/>
              <w:lang w:val="en-CA"/>
            </w:rPr>
            <w:t>group projects and competitions</w:t>
          </w:r>
        </w:p>
        <w:p w14:paraId="1C95B3DF" w14:textId="588B0610" w:rsidR="002A3009" w:rsidRPr="00E73BC6" w:rsidRDefault="002A3009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>
            <w:rPr>
              <w:rFonts w:ascii="Cambria" w:hAnsi="Cambria"/>
              <w:lang w:val="en-CA"/>
            </w:rPr>
            <w:t xml:space="preserve">Passionate about </w:t>
          </w:r>
          <w:r w:rsidR="00E54F74" w:rsidRPr="00E73BC6">
            <w:rPr>
              <w:rFonts w:ascii="Cambria" w:hAnsi="Cambria"/>
              <w:lang w:val="en-CA"/>
            </w:rPr>
            <w:t>problem</w:t>
          </w:r>
          <w:r w:rsidR="00691159">
            <w:rPr>
              <w:rFonts w:ascii="Cambria" w:hAnsi="Cambria"/>
              <w:lang w:val="en-CA"/>
            </w:rPr>
            <w:t xml:space="preserve"> </w:t>
          </w:r>
          <w:r w:rsidR="00E54F74" w:rsidRPr="00E73BC6">
            <w:rPr>
              <w:rFonts w:ascii="Cambria" w:hAnsi="Cambria"/>
              <w:lang w:val="en-CA"/>
            </w:rPr>
            <w:t>solving</w:t>
          </w:r>
          <w:r w:rsidR="00235925">
            <w:rPr>
              <w:rFonts w:ascii="Cambria" w:hAnsi="Cambria"/>
              <w:lang w:val="en-CA"/>
            </w:rPr>
            <w:t xml:space="preserve">, </w:t>
          </w:r>
          <w:r>
            <w:rPr>
              <w:rFonts w:ascii="Cambria" w:hAnsi="Cambria"/>
              <w:lang w:val="en-CA"/>
            </w:rPr>
            <w:t>learning new things,</w:t>
          </w:r>
          <w:r w:rsidR="00235925">
            <w:rPr>
              <w:rFonts w:ascii="Cambria" w:hAnsi="Cambria"/>
              <w:lang w:val="en-CA"/>
            </w:rPr>
            <w:t xml:space="preserve"> and</w:t>
          </w:r>
          <w:r>
            <w:rPr>
              <w:rFonts w:ascii="Cambria" w:hAnsi="Cambria"/>
              <w:lang w:val="en-CA"/>
            </w:rPr>
            <w:t xml:space="preserve"> taking on</w:t>
          </w:r>
          <w:r w:rsidR="00041023">
            <w:rPr>
              <w:rFonts w:ascii="Cambria" w:hAnsi="Cambria"/>
              <w:lang w:val="en-CA"/>
            </w:rPr>
            <w:t xml:space="preserve"> difficult</w:t>
          </w:r>
          <w:r>
            <w:rPr>
              <w:rFonts w:ascii="Cambria" w:hAnsi="Cambria"/>
              <w:lang w:val="en-CA"/>
            </w:rPr>
            <w:t xml:space="preserve"> challenges</w:t>
          </w:r>
        </w:p>
        <w:p w14:paraId="6F86BEAA" w14:textId="117AC89B" w:rsidR="008C503B" w:rsidRPr="003D38EF" w:rsidRDefault="003C34CF" w:rsidP="003D38EF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>
            <w:rPr>
              <w:rFonts w:ascii="Cambria" w:hAnsi="Cambria"/>
              <w:lang w:val="en-CA"/>
            </w:rPr>
            <w:t>Languages &amp; T</w:t>
          </w:r>
          <w:r w:rsidR="00041023">
            <w:rPr>
              <w:rFonts w:ascii="Cambria" w:hAnsi="Cambria"/>
              <w:lang w:val="en-CA"/>
            </w:rPr>
            <w:t>echnologies</w:t>
          </w:r>
          <w:r w:rsidR="006D59CF">
            <w:rPr>
              <w:rFonts w:ascii="Cambria" w:hAnsi="Cambria"/>
              <w:lang w:val="en-CA"/>
            </w:rPr>
            <w:t>:</w:t>
          </w:r>
          <w:r w:rsidR="000A1F27" w:rsidRPr="00E73BC6">
            <w:rPr>
              <w:rFonts w:ascii="Cambria" w:hAnsi="Cambria"/>
              <w:lang w:val="en-CA"/>
            </w:rPr>
            <w:t xml:space="preserve"> </w:t>
          </w:r>
          <w:r w:rsidR="003D38EF" w:rsidRPr="003D38EF">
            <w:rPr>
              <w:rFonts w:ascii="Cambria" w:hAnsi="Cambria"/>
              <w:lang w:val="en-CA"/>
            </w:rPr>
            <w:t>C, C++, C#, Java, Racket, JavaScript, TypeScript, jQuery, AngularJS</w:t>
          </w:r>
          <w:r w:rsidR="005933B9">
            <w:rPr>
              <w:rFonts w:ascii="Cambria" w:hAnsi="Cambria"/>
              <w:lang w:val="en-CA"/>
            </w:rPr>
            <w:t>, Git</w:t>
          </w:r>
        </w:p>
      </w:sdtContent>
    </w:sdt>
    <w:p w14:paraId="38E41E20" w14:textId="29076128" w:rsidR="00AF1AE4" w:rsidRPr="006A07D1" w:rsidRDefault="00966287" w:rsidP="00AF1AE4">
      <w:pPr>
        <w:pStyle w:val="Heading1"/>
        <w:spacing w:before="240" w:after="120"/>
        <w:rPr>
          <w:rFonts w:ascii="Cambria" w:hAnsi="Cambria"/>
          <w:color w:val="005493"/>
          <w:lang w:val="en-CA"/>
        </w:rPr>
      </w:pPr>
      <w:r w:rsidRPr="006A07D1">
        <w:rPr>
          <w:rFonts w:ascii="Cambria" w:hAnsi="Cambria"/>
          <w:color w:val="005493"/>
          <w:lang w:val="en-CA"/>
        </w:rPr>
        <w:t>Work Experience</w:t>
      </w:r>
    </w:p>
    <w:sdt>
      <w:sdtPr>
        <w:rPr>
          <w:rFonts w:ascii="Cambria" w:eastAsiaTheme="minorEastAsia" w:hAnsi="Cambria" w:cstheme="minorBidi"/>
          <w:b w:val="0"/>
          <w:bCs w:val="0"/>
          <w:color w:val="auto"/>
          <w:szCs w:val="22"/>
          <w:lang w:val="en-CA"/>
        </w:rPr>
        <w:id w:val="-823203389"/>
        <w:placeholder>
          <w:docPart w:val="5BFCD159A745694FAF8DBA53BE5A379A"/>
        </w:placeholder>
      </w:sdtPr>
      <w:sdtEndPr>
        <w:rPr>
          <w:rFonts w:asciiTheme="minorHAnsi" w:hAnsiTheme="minorHAnsi"/>
        </w:rPr>
      </w:sdtEndPr>
      <w:sdtContent>
        <w:p w14:paraId="22648878" w14:textId="44DC6192" w:rsidR="00AF1AE4" w:rsidRPr="00E73BC6" w:rsidRDefault="00B62D59" w:rsidP="00AF1AE4">
          <w:pPr>
            <w:pStyle w:val="Heading2"/>
            <w:spacing w:before="180" w:after="120"/>
            <w:rPr>
              <w:rFonts w:ascii="Cambria" w:hAnsi="Cambria"/>
              <w:color w:val="auto"/>
              <w:lang w:val="en-CA"/>
            </w:rPr>
          </w:pPr>
          <w:sdt>
            <w:sdtPr>
              <w:rPr>
                <w:rFonts w:ascii="Cambria" w:hAnsi="Cambria"/>
                <w:color w:val="auto"/>
                <w:lang w:val="en-CA"/>
              </w:rPr>
              <w:id w:val="1295726474"/>
              <w:placeholder>
                <w:docPart w:val="22FCEDE50DE99D4EA2089A951AB16C2D"/>
              </w:placeholder>
            </w:sdtPr>
            <w:sdtEndPr>
              <w:rPr>
                <w:b w:val="0"/>
              </w:rPr>
            </w:sdtEndPr>
            <w:sdtContent>
              <w:sdt>
                <w:sdtPr>
                  <w:rPr>
                    <w:rFonts w:ascii="Cambria" w:hAnsi="Cambria"/>
                    <w:color w:val="auto"/>
                    <w:lang w:val="en-CA"/>
                  </w:rPr>
                  <w:id w:val="141629221"/>
                  <w:placeholder>
                    <w:docPart w:val="E36485B2207E2D4C9F438752F0365DB6"/>
                  </w:placeholder>
                </w:sdtPr>
                <w:sdtEndPr>
                  <w:rPr>
                    <w:b w:val="0"/>
                  </w:rPr>
                </w:sdtEndPr>
                <w:sdtContent>
                  <w:r w:rsidR="00966287">
                    <w:rPr>
                      <w:rFonts w:ascii="Cambria" w:hAnsi="Cambria"/>
                      <w:color w:val="auto"/>
                      <w:lang w:val="en-CA"/>
                    </w:rPr>
                    <w:t>Full Stack Web Developer</w:t>
                  </w:r>
                  <w:r w:rsidR="00AF1AE4" w:rsidRPr="00E73BC6">
                    <w:rPr>
                      <w:rFonts w:ascii="Cambria" w:hAnsi="Cambria"/>
                      <w:color w:val="auto"/>
                      <w:lang w:val="en-CA"/>
                    </w:rPr>
                    <w:t xml:space="preserve">, </w:t>
                  </w:r>
                  <w:r w:rsidR="00966287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>Imagine Communications Corp, Waterloo, ON</w:t>
                  </w:r>
                </w:sdtContent>
              </w:sdt>
            </w:sdtContent>
          </w:sdt>
          <w:r w:rsidR="00AF1AE4" w:rsidRPr="00E73BC6">
            <w:rPr>
              <w:rFonts w:ascii="Cambria" w:hAnsi="Cambria"/>
              <w:color w:val="auto"/>
              <w:lang w:val="en-CA"/>
            </w:rPr>
            <w:tab/>
          </w:r>
          <w:r w:rsidR="00966287">
            <w:rPr>
              <w:rFonts w:ascii="Cambria" w:hAnsi="Cambria"/>
              <w:b w:val="0"/>
              <w:color w:val="auto"/>
              <w:lang w:val="en-CA"/>
            </w:rPr>
            <w:t>Sept</w:t>
          </w:r>
          <w:r w:rsidR="00AF1AE4" w:rsidRPr="00E73BC6">
            <w:rPr>
              <w:rFonts w:ascii="Cambria" w:hAnsi="Cambria"/>
              <w:b w:val="0"/>
              <w:color w:val="auto"/>
              <w:lang w:val="en-CA"/>
            </w:rPr>
            <w:t>. 2015</w:t>
          </w:r>
          <w:r w:rsidR="00966287">
            <w:rPr>
              <w:rFonts w:ascii="Cambria" w:hAnsi="Cambria"/>
              <w:b w:val="0"/>
              <w:color w:val="auto"/>
              <w:lang w:val="en-CA"/>
            </w:rPr>
            <w:t xml:space="preserve"> – Dec. 2015</w:t>
          </w:r>
        </w:p>
        <w:sdt>
          <w:sdtPr>
            <w:rPr>
              <w:rFonts w:ascii="Cambria" w:hAnsi="Cambria"/>
              <w:lang w:val="en-CA"/>
            </w:rPr>
            <w:id w:val="1123425500"/>
            <w:placeholder>
              <w:docPart w:val="BB103C5D7B2D7C4BAB2511A22F1045D9"/>
            </w:placeholder>
          </w:sdtPr>
          <w:sdtEndPr/>
          <w:sdtContent>
            <w:p w14:paraId="43EB2F3F" w14:textId="5D6D85EB" w:rsidR="000A0119" w:rsidRPr="00473436" w:rsidRDefault="00473436" w:rsidP="007932D8">
              <w:pPr>
                <w:pStyle w:val="ListBullet"/>
                <w:ind w:left="357" w:hanging="357"/>
                <w:rPr>
                  <w:rFonts w:ascii="Cambria" w:hAnsi="Cambria"/>
                  <w:lang w:val="en-CA"/>
                </w:rPr>
              </w:pPr>
              <w:r w:rsidRPr="00473436">
                <w:rPr>
                  <w:rFonts w:ascii="Cambria" w:hAnsi="Cambria"/>
                  <w:lang w:val="en-CA"/>
                </w:rPr>
                <w:t>Worked as an integral member of the software delivery team in a fast-paced and Agile work environment</w:t>
              </w:r>
            </w:p>
            <w:p w14:paraId="117CC36D" w14:textId="5CC48A8D" w:rsidR="00473436" w:rsidRPr="0066616A" w:rsidRDefault="00473436" w:rsidP="00473436">
              <w:pPr>
                <w:pStyle w:val="ListBullet"/>
                <w:ind w:left="357" w:hanging="357"/>
                <w:rPr>
                  <w:rFonts w:ascii="Cambria" w:hAnsi="Cambria"/>
                  <w:lang w:val="en-CA"/>
                </w:rPr>
              </w:pPr>
              <w:r w:rsidRPr="0013738C">
                <w:rPr>
                  <w:rFonts w:ascii="Cambria" w:hAnsi="Cambria"/>
                  <w:lang w:val="en-CA"/>
                </w:rPr>
                <w:t xml:space="preserve">Quickly </w:t>
              </w:r>
              <w:r w:rsidR="00041023">
                <w:rPr>
                  <w:rFonts w:ascii="Cambria" w:hAnsi="Cambria"/>
                  <w:lang w:val="en-CA"/>
                </w:rPr>
                <w:t>mastered</w:t>
              </w:r>
              <w:r w:rsidRPr="0013738C">
                <w:rPr>
                  <w:rFonts w:ascii="Cambria" w:hAnsi="Cambria"/>
                  <w:lang w:val="en-CA"/>
                </w:rPr>
                <w:t xml:space="preserve"> technologies</w:t>
              </w:r>
              <w:r w:rsidR="004A020D">
                <w:rPr>
                  <w:rFonts w:ascii="Cambria" w:hAnsi="Cambria"/>
                  <w:lang w:val="en-CA"/>
                </w:rPr>
                <w:t xml:space="preserve"> such as C# and AngularJS</w:t>
              </w:r>
              <w:r w:rsidRPr="0013738C">
                <w:rPr>
                  <w:rFonts w:ascii="Cambria" w:hAnsi="Cambria"/>
                  <w:lang w:val="en-CA"/>
                </w:rPr>
                <w:t xml:space="preserve"> in order to develop features for a large web application</w:t>
              </w:r>
            </w:p>
            <w:p w14:paraId="37855CAF" w14:textId="054753C8" w:rsidR="00AF1AE4" w:rsidRPr="00E73BC6" w:rsidRDefault="00FD449C" w:rsidP="00AF1AE4">
              <w:pPr>
                <w:pStyle w:val="ListBullet"/>
                <w:ind w:left="357" w:hanging="357"/>
                <w:rPr>
                  <w:rFonts w:ascii="Cambria" w:hAnsi="Cambria"/>
                  <w:lang w:val="en-CA"/>
                </w:rPr>
              </w:pPr>
              <w:r>
                <w:rPr>
                  <w:rFonts w:ascii="Cambria" w:hAnsi="Cambria"/>
                  <w:lang w:val="en-CA"/>
                </w:rPr>
                <w:t>Completely restructured</w:t>
              </w:r>
              <w:r w:rsidR="00473436" w:rsidRPr="00473436">
                <w:rPr>
                  <w:rFonts w:ascii="Cambria" w:hAnsi="Cambria"/>
                  <w:lang w:val="en-CA"/>
                </w:rPr>
                <w:t xml:space="preserve"> the front-end of </w:t>
              </w:r>
              <w:r w:rsidR="00473436">
                <w:rPr>
                  <w:rFonts w:ascii="Cambria" w:hAnsi="Cambria"/>
                  <w:lang w:val="en-CA"/>
                </w:rPr>
                <w:t>the</w:t>
              </w:r>
              <w:r w:rsidR="00473436" w:rsidRPr="00473436">
                <w:rPr>
                  <w:rFonts w:ascii="Cambria" w:hAnsi="Cambria"/>
                  <w:lang w:val="en-CA"/>
                </w:rPr>
                <w:t xml:space="preserve"> web application</w:t>
              </w:r>
              <w:r>
                <w:rPr>
                  <w:rFonts w:ascii="Cambria" w:hAnsi="Cambria"/>
                  <w:lang w:val="en-CA"/>
                </w:rPr>
                <w:t xml:space="preserve"> and achieved </w:t>
              </w:r>
              <w:r w:rsidR="00EE221A">
                <w:rPr>
                  <w:rFonts w:ascii="Cambria" w:hAnsi="Cambria"/>
                  <w:lang w:val="en-CA"/>
                </w:rPr>
                <w:t>greatly</w:t>
              </w:r>
              <w:r w:rsidR="00694590">
                <w:rPr>
                  <w:rFonts w:ascii="Cambria" w:hAnsi="Cambria"/>
                  <w:lang w:val="en-CA"/>
                </w:rPr>
                <w:t xml:space="preserve"> improved performance</w:t>
              </w:r>
            </w:p>
          </w:sdtContent>
        </w:sdt>
      </w:sdtContent>
    </w:sdt>
    <w:p w14:paraId="5BE7571C" w14:textId="65039AEF" w:rsidR="003D51DA" w:rsidRPr="006A07D1" w:rsidRDefault="003D51DA" w:rsidP="00AF1AE4">
      <w:pPr>
        <w:pStyle w:val="Heading1"/>
        <w:spacing w:before="240" w:after="120"/>
        <w:rPr>
          <w:rFonts w:ascii="Cambria" w:hAnsi="Cambria"/>
          <w:color w:val="005493"/>
          <w:lang w:val="en-CA"/>
        </w:rPr>
      </w:pPr>
      <w:r w:rsidRPr="006A07D1">
        <w:rPr>
          <w:rFonts w:ascii="Cambria" w:hAnsi="Cambria"/>
          <w:color w:val="005493"/>
          <w:lang w:val="en-CA"/>
        </w:rPr>
        <w:t>Projects</w:t>
      </w:r>
    </w:p>
    <w:sdt>
      <w:sdtPr>
        <w:rPr>
          <w:rFonts w:ascii="Cambria" w:eastAsiaTheme="minorEastAsia" w:hAnsi="Cambria" w:cstheme="minorBidi"/>
          <w:b w:val="0"/>
          <w:bCs w:val="0"/>
          <w:color w:val="auto"/>
          <w:szCs w:val="22"/>
          <w:lang w:val="en-CA"/>
        </w:rPr>
        <w:id w:val="113946516"/>
        <w:placeholder>
          <w:docPart w:val="E88323802A78C546899D39802320E671"/>
        </w:placeholder>
      </w:sdtPr>
      <w:sdtEndPr>
        <w:rPr>
          <w:rFonts w:asciiTheme="minorHAnsi" w:hAnsiTheme="minorHAnsi"/>
        </w:rPr>
      </w:sdtEndPr>
      <w:sdtContent>
        <w:p w14:paraId="42E565DE" w14:textId="03A93C3D" w:rsidR="003D51DA" w:rsidRPr="00E73BC6" w:rsidRDefault="00B62D59" w:rsidP="000632FD">
          <w:pPr>
            <w:pStyle w:val="Heading2"/>
            <w:spacing w:before="180" w:after="120"/>
            <w:rPr>
              <w:rFonts w:ascii="Cambria" w:hAnsi="Cambria"/>
              <w:color w:val="auto"/>
              <w:lang w:val="en-CA"/>
            </w:rPr>
          </w:pPr>
          <w:sdt>
            <w:sdtPr>
              <w:rPr>
                <w:rFonts w:ascii="Cambria" w:hAnsi="Cambria"/>
                <w:color w:val="auto"/>
                <w:lang w:val="en-CA"/>
              </w:rPr>
              <w:id w:val="-266936962"/>
              <w:placeholder>
                <w:docPart w:val="BEC0EB2FBA9D48458391EFB3603A3970"/>
              </w:placeholder>
            </w:sdtPr>
            <w:sdtEndPr>
              <w:rPr>
                <w:b w:val="0"/>
              </w:rPr>
            </w:sdtEndPr>
            <w:sdtContent>
              <w:sdt>
                <w:sdtPr>
                  <w:rPr>
                    <w:rFonts w:ascii="Cambria" w:hAnsi="Cambria"/>
                    <w:color w:val="auto"/>
                    <w:lang w:val="en-CA"/>
                  </w:rPr>
                  <w:id w:val="-1931729794"/>
                  <w:placeholder>
                    <w:docPart w:val="4BF94FB7116BA54EAB240D2643DE2FF6"/>
                  </w:placeholder>
                </w:sdtPr>
                <w:sdtEndPr>
                  <w:rPr>
                    <w:b w:val="0"/>
                  </w:rPr>
                </w:sdtEndPr>
                <w:sdtContent>
                  <w:r w:rsidR="00DB03E6">
                    <w:rPr>
                      <w:rFonts w:ascii="Cambria" w:hAnsi="Cambria"/>
                      <w:color w:val="auto"/>
                      <w:lang w:val="en-CA"/>
                    </w:rPr>
                    <w:t>PawnPusher9000,</w:t>
                  </w:r>
                  <w:r w:rsidR="00DB03E6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 xml:space="preserve"> </w:t>
                  </w:r>
                  <w:r w:rsidR="00073895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 xml:space="preserve">a </w:t>
                  </w:r>
                  <w:r w:rsidR="00422AE3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 xml:space="preserve">command-line </w:t>
                  </w:r>
                  <w:r w:rsidR="00073895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>chess gam</w:t>
                  </w:r>
                  <w:r w:rsidR="00422AE3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>e</w:t>
                  </w:r>
                  <w:r w:rsidR="0091778E">
                    <w:rPr>
                      <w:rFonts w:ascii="Cambria" w:hAnsi="Cambria"/>
                      <w:b w:val="0"/>
                      <w:color w:val="auto"/>
                      <w:lang w:val="en-CA"/>
                    </w:rPr>
                    <w:t xml:space="preserve"> and CS 246 final project</w:t>
                  </w:r>
                </w:sdtContent>
              </w:sdt>
            </w:sdtContent>
          </w:sdt>
          <w:r w:rsidR="003D51DA" w:rsidRPr="00E73BC6">
            <w:rPr>
              <w:rFonts w:ascii="Cambria" w:hAnsi="Cambria"/>
              <w:color w:val="auto"/>
              <w:lang w:val="en-CA"/>
            </w:rPr>
            <w:tab/>
          </w:r>
          <w:r w:rsidR="00DB03E6">
            <w:rPr>
              <w:rFonts w:ascii="Cambria" w:hAnsi="Cambria"/>
              <w:b w:val="0"/>
              <w:color w:val="auto"/>
              <w:lang w:val="en-CA"/>
            </w:rPr>
            <w:t>July</w:t>
          </w:r>
          <w:r w:rsidR="003D51DA" w:rsidRPr="00E73BC6">
            <w:rPr>
              <w:rFonts w:ascii="Cambria" w:hAnsi="Cambria"/>
              <w:b w:val="0"/>
              <w:color w:val="auto"/>
              <w:lang w:val="en-CA"/>
            </w:rPr>
            <w:t xml:space="preserve"> 2015</w:t>
          </w:r>
        </w:p>
        <w:sdt>
          <w:sdtPr>
            <w:rPr>
              <w:rFonts w:ascii="Cambria" w:hAnsi="Cambria"/>
              <w:lang w:val="en-CA"/>
            </w:rPr>
            <w:id w:val="947351402"/>
            <w:placeholder>
              <w:docPart w:val="5BAC5BA3A4490F4EB40D7BEC4686A304"/>
            </w:placeholder>
          </w:sdtPr>
          <w:sdtEndPr/>
          <w:sdtContent>
            <w:p w14:paraId="4645BE53" w14:textId="6CBF2FAE" w:rsidR="0078579D" w:rsidRPr="00E73BC6" w:rsidRDefault="00073895" w:rsidP="000632FD">
              <w:pPr>
                <w:pStyle w:val="ListBullet"/>
                <w:ind w:left="357" w:hanging="357"/>
                <w:rPr>
                  <w:rFonts w:ascii="Cambria" w:hAnsi="Cambria"/>
                  <w:lang w:val="en-CA"/>
                </w:rPr>
              </w:pPr>
              <w:r>
                <w:rPr>
                  <w:rFonts w:ascii="Cambria" w:hAnsi="Cambria"/>
                  <w:lang w:val="en-CA"/>
                </w:rPr>
                <w:t xml:space="preserve">Developed </w:t>
              </w:r>
              <w:r w:rsidR="00422AE3">
                <w:rPr>
                  <w:rFonts w:ascii="Cambria" w:hAnsi="Cambria"/>
                  <w:lang w:val="en-CA"/>
                </w:rPr>
                <w:t xml:space="preserve">the </w:t>
              </w:r>
              <w:r w:rsidR="0091778E">
                <w:rPr>
                  <w:rFonts w:ascii="Cambria" w:hAnsi="Cambria"/>
                  <w:lang w:val="en-CA"/>
                </w:rPr>
                <w:t>game</w:t>
              </w:r>
              <w:r w:rsidR="00422AE3">
                <w:rPr>
                  <w:rFonts w:ascii="Cambria" w:hAnsi="Cambria"/>
                  <w:lang w:val="en-CA"/>
                </w:rPr>
                <w:t xml:space="preserve"> in C++ with a partner </w:t>
              </w:r>
              <w:r w:rsidR="00771EFD">
                <w:rPr>
                  <w:rFonts w:ascii="Cambria" w:hAnsi="Cambria"/>
                  <w:lang w:val="en-CA"/>
                </w:rPr>
                <w:t xml:space="preserve">and received </w:t>
              </w:r>
              <w:r w:rsidR="00FD449C">
                <w:rPr>
                  <w:rFonts w:ascii="Cambria" w:hAnsi="Cambria"/>
                  <w:lang w:val="en-CA"/>
                </w:rPr>
                <w:t>an</w:t>
              </w:r>
              <w:r w:rsidR="00771EFD">
                <w:rPr>
                  <w:rFonts w:ascii="Cambria" w:hAnsi="Cambria"/>
                  <w:lang w:val="en-CA"/>
                </w:rPr>
                <w:t xml:space="preserve"> A+</w:t>
              </w:r>
              <w:r w:rsidR="00FD449C">
                <w:rPr>
                  <w:rFonts w:ascii="Cambria" w:hAnsi="Cambria"/>
                  <w:lang w:val="en-CA"/>
                </w:rPr>
                <w:t xml:space="preserve"> as a result of excellent teamwork</w:t>
              </w:r>
            </w:p>
            <w:p w14:paraId="69BB6F20" w14:textId="3DEA3012" w:rsidR="00FA3FC0" w:rsidRDefault="00FA3FC0" w:rsidP="00FA3FC0">
              <w:pPr>
                <w:pStyle w:val="ListBullet"/>
                <w:ind w:left="357" w:hanging="357"/>
                <w:rPr>
                  <w:rFonts w:ascii="Cambria" w:hAnsi="Cambria"/>
                  <w:lang w:val="en-CA"/>
                </w:rPr>
              </w:pPr>
              <w:r>
                <w:rPr>
                  <w:rFonts w:ascii="Cambria" w:hAnsi="Cambria"/>
                  <w:lang w:val="en-CA"/>
                </w:rPr>
                <w:t xml:space="preserve">Implemented </w:t>
              </w:r>
              <w:r w:rsidR="00AB221F">
                <w:rPr>
                  <w:rFonts w:ascii="Cambria" w:hAnsi="Cambria"/>
                  <w:lang w:val="en-CA"/>
                </w:rPr>
                <w:t xml:space="preserve">core chess mechanics, </w:t>
              </w:r>
              <w:r w:rsidR="00471B8D">
                <w:rPr>
                  <w:rFonts w:ascii="Cambria" w:hAnsi="Cambria"/>
                  <w:lang w:val="en-CA"/>
                </w:rPr>
                <w:t xml:space="preserve">AI </w:t>
              </w:r>
              <w:r w:rsidR="001A255A">
                <w:rPr>
                  <w:rFonts w:ascii="Cambria" w:hAnsi="Cambria"/>
                  <w:lang w:val="en-CA"/>
                </w:rPr>
                <w:t>for computer players</w:t>
              </w:r>
              <w:r>
                <w:rPr>
                  <w:rFonts w:ascii="Cambria" w:hAnsi="Cambria"/>
                  <w:lang w:val="en-CA"/>
                </w:rPr>
                <w:t>,</w:t>
              </w:r>
              <w:r w:rsidR="00F77D93">
                <w:rPr>
                  <w:rFonts w:ascii="Cambria" w:hAnsi="Cambria"/>
                  <w:lang w:val="en-CA"/>
                </w:rPr>
                <w:t xml:space="preserve"> </w:t>
              </w:r>
              <w:r>
                <w:rPr>
                  <w:rFonts w:ascii="Cambria" w:hAnsi="Cambria"/>
                  <w:lang w:val="en-CA"/>
                </w:rPr>
                <w:t>t</w:t>
              </w:r>
              <w:r w:rsidR="00637BBF">
                <w:rPr>
                  <w:rFonts w:ascii="Cambria" w:hAnsi="Cambria"/>
                  <w:lang w:val="en-CA"/>
                </w:rPr>
                <w:t>he ability to save/load a game, and other features</w:t>
              </w:r>
            </w:p>
            <w:p w14:paraId="70E22DEA" w14:textId="6279B909" w:rsidR="00422AE3" w:rsidRPr="00E73BC6" w:rsidRDefault="00422AE3" w:rsidP="00422AE3">
              <w:pPr>
                <w:pStyle w:val="ListBullet"/>
                <w:ind w:left="357" w:hanging="357"/>
                <w:rPr>
                  <w:rFonts w:ascii="Cambria" w:hAnsi="Cambria"/>
                  <w:lang w:val="en-CA"/>
                </w:rPr>
              </w:pPr>
              <w:r>
                <w:rPr>
                  <w:rFonts w:ascii="Cambria" w:hAnsi="Cambria"/>
                  <w:lang w:val="en-CA"/>
                </w:rPr>
                <w:t xml:space="preserve">Designed </w:t>
              </w:r>
              <w:r w:rsidR="008F1E7A">
                <w:rPr>
                  <w:rFonts w:ascii="Cambria" w:hAnsi="Cambria"/>
                  <w:lang w:val="en-CA"/>
                </w:rPr>
                <w:t xml:space="preserve">UML </w:t>
              </w:r>
              <w:r>
                <w:rPr>
                  <w:rFonts w:ascii="Cambria" w:hAnsi="Cambria"/>
                  <w:lang w:val="en-CA"/>
                </w:rPr>
                <w:t>plans</w:t>
              </w:r>
              <w:r w:rsidR="008F1E7A">
                <w:rPr>
                  <w:rFonts w:ascii="Cambria" w:hAnsi="Cambria"/>
                  <w:lang w:val="en-CA"/>
                </w:rPr>
                <w:t xml:space="preserve"> for the game’s </w:t>
              </w:r>
              <w:r w:rsidR="008F1E7A" w:rsidRPr="00073895">
                <w:rPr>
                  <w:rFonts w:ascii="Cambria" w:hAnsi="Cambria"/>
                  <w:lang w:val="en-CA"/>
                </w:rPr>
                <w:t>model–view–controller</w:t>
              </w:r>
              <w:r w:rsidR="008F1E7A">
                <w:rPr>
                  <w:rFonts w:ascii="Cambria" w:hAnsi="Cambria"/>
                  <w:lang w:val="en-CA"/>
                </w:rPr>
                <w:t xml:space="preserve"> architecture in order to </w:t>
              </w:r>
              <w:r w:rsidR="00FD449C">
                <w:rPr>
                  <w:rFonts w:ascii="Cambria" w:hAnsi="Cambria"/>
                  <w:lang w:val="en-CA"/>
                </w:rPr>
                <w:t>facilitate modularity</w:t>
              </w:r>
            </w:p>
            <w:p w14:paraId="602B7008" w14:textId="77777777" w:rsidR="000A0119" w:rsidRPr="00E73BC6" w:rsidRDefault="00B62D59" w:rsidP="000A0119">
              <w:pPr>
                <w:pStyle w:val="Heading2"/>
                <w:spacing w:before="180" w:after="120"/>
                <w:rPr>
                  <w:rFonts w:ascii="Cambria" w:hAnsi="Cambria"/>
                  <w:color w:val="auto"/>
                  <w:lang w:val="en-CA"/>
                </w:rPr>
              </w:pPr>
              <w:sdt>
                <w:sdtPr>
                  <w:rPr>
                    <w:rFonts w:ascii="Cambria" w:hAnsi="Cambria"/>
                    <w:color w:val="auto"/>
                    <w:lang w:val="en-CA"/>
                  </w:rPr>
                  <w:id w:val="-1029262448"/>
                  <w:placeholder>
                    <w:docPart w:val="22E3658712F2E5428A5CF68A3F982B29"/>
                  </w:placeholder>
                </w:sdtPr>
                <w:sdtEndPr>
                  <w:rPr>
                    <w:b w:val="0"/>
                  </w:rPr>
                </w:sdtEndPr>
                <w:sdtContent>
                  <w:sdt>
                    <w:sdtPr>
                      <w:rPr>
                        <w:rFonts w:ascii="Cambria" w:hAnsi="Cambria"/>
                        <w:color w:val="auto"/>
                        <w:lang w:val="en-CA"/>
                      </w:rPr>
                      <w:id w:val="-183356661"/>
                      <w:placeholder>
                        <w:docPart w:val="F061F7906BFE0C4CB1C694F4463566C9"/>
                      </w:placeholder>
                    </w:sdtPr>
                    <w:sdtEndPr>
                      <w:rPr>
                        <w:b w:val="0"/>
                      </w:rPr>
                    </w:sdtEndPr>
                    <w:sdtContent>
                      <w:r w:rsidR="000A0119" w:rsidRPr="000B2225">
                        <w:rPr>
                          <w:rFonts w:ascii="Cambria" w:hAnsi="Cambria"/>
                          <w:color w:val="auto"/>
                          <w:lang w:val="en-CA"/>
                        </w:rPr>
                        <w:t>YaronKoller.github.io</w:t>
                      </w:r>
                      <w:r w:rsidR="000A0119" w:rsidRPr="00E73BC6">
                        <w:rPr>
                          <w:rFonts w:ascii="Cambria" w:hAnsi="Cambria"/>
                          <w:color w:val="auto"/>
                          <w:lang w:val="en-CA"/>
                        </w:rPr>
                        <w:t xml:space="preserve">, </w:t>
                      </w:r>
                      <w:r w:rsidR="000A0119" w:rsidRPr="00E73BC6">
                        <w:rPr>
                          <w:rFonts w:ascii="Cambria" w:hAnsi="Cambria"/>
                          <w:b w:val="0"/>
                          <w:color w:val="auto"/>
                          <w:lang w:val="en-CA"/>
                        </w:rPr>
                        <w:t>a personal website</w:t>
                      </w:r>
                    </w:sdtContent>
                  </w:sdt>
                </w:sdtContent>
              </w:sdt>
              <w:r w:rsidR="000A0119" w:rsidRPr="00E73BC6">
                <w:rPr>
                  <w:rFonts w:ascii="Cambria" w:hAnsi="Cambria"/>
                  <w:color w:val="auto"/>
                  <w:lang w:val="en-CA"/>
                </w:rPr>
                <w:tab/>
              </w:r>
              <w:r w:rsidR="000A0119" w:rsidRPr="00E73BC6">
                <w:rPr>
                  <w:rFonts w:ascii="Cambria" w:hAnsi="Cambria"/>
                  <w:b w:val="0"/>
                  <w:color w:val="auto"/>
                  <w:lang w:val="en-CA"/>
                </w:rPr>
                <w:t>Apr. 2015</w:t>
              </w:r>
            </w:p>
            <w:sdt>
              <w:sdtPr>
                <w:rPr>
                  <w:rFonts w:ascii="Cambria" w:hAnsi="Cambria"/>
                  <w:lang w:val="en-CA"/>
                </w:rPr>
                <w:id w:val="2008858301"/>
                <w:placeholder>
                  <w:docPart w:val="8B01504290B69B4397D2B4ED55625183"/>
                </w:placeholder>
              </w:sdtPr>
              <w:sdtEndPr/>
              <w:sdtContent>
                <w:p w14:paraId="7D75CDE7" w14:textId="5BF6B2C1" w:rsidR="000A0119" w:rsidRPr="00E73BC6" w:rsidRDefault="000A0119" w:rsidP="000A0119">
                  <w:pPr>
                    <w:pStyle w:val="ListBullet"/>
                    <w:ind w:left="357" w:hanging="357"/>
                    <w:rPr>
                      <w:rFonts w:ascii="Cambria" w:hAnsi="Cambria"/>
                      <w:lang w:val="en-CA"/>
                    </w:rPr>
                  </w:pPr>
                  <w:r w:rsidRPr="00E73BC6">
                    <w:rPr>
                      <w:rFonts w:ascii="Cambria" w:hAnsi="Cambria"/>
                      <w:lang w:val="en-CA"/>
                    </w:rPr>
                    <w:t>Created the website using HTML</w:t>
                  </w:r>
                  <w:r>
                    <w:rPr>
                      <w:rFonts w:ascii="Cambria" w:hAnsi="Cambria"/>
                      <w:lang w:val="en-CA"/>
                    </w:rPr>
                    <w:t>,</w:t>
                  </w:r>
                  <w:r w:rsidRPr="00E73BC6">
                    <w:rPr>
                      <w:rFonts w:ascii="Cambria" w:hAnsi="Cambria"/>
                      <w:lang w:val="en-CA"/>
                    </w:rPr>
                    <w:t xml:space="preserve"> CSS</w:t>
                  </w:r>
                  <w:r>
                    <w:rPr>
                      <w:rFonts w:ascii="Cambria" w:hAnsi="Cambria"/>
                      <w:lang w:val="en-CA"/>
                    </w:rPr>
                    <w:t>, and JavaScript</w:t>
                  </w:r>
                  <w:r w:rsidRPr="00E73BC6">
                    <w:rPr>
                      <w:rFonts w:ascii="Cambria" w:hAnsi="Cambria"/>
                      <w:lang w:val="en-CA"/>
                    </w:rPr>
                    <w:t xml:space="preserve"> to showcase projects, résumé, and contact information</w:t>
                  </w:r>
                </w:p>
                <w:p w14:paraId="1CB76333" w14:textId="4EED2BA2" w:rsidR="003D51DA" w:rsidRPr="000A0119" w:rsidRDefault="0081615F" w:rsidP="000A0119">
                  <w:pPr>
                    <w:pStyle w:val="ListBullet"/>
                    <w:ind w:left="357" w:hanging="357"/>
                    <w:rPr>
                      <w:rFonts w:ascii="Cambria" w:hAnsi="Cambria"/>
                      <w:lang w:val="en-CA"/>
                    </w:rPr>
                  </w:pPr>
                  <w:r>
                    <w:rPr>
                      <w:rFonts w:ascii="Cambria" w:hAnsi="Cambria"/>
                      <w:lang w:val="en-CA"/>
                    </w:rPr>
                    <w:t xml:space="preserve">Established a clean look and responsive web design </w:t>
                  </w:r>
                  <w:r w:rsidR="000A0119" w:rsidRPr="00E73BC6">
                    <w:rPr>
                      <w:rFonts w:ascii="Cambria" w:hAnsi="Cambria"/>
                      <w:lang w:val="en-CA"/>
                    </w:rPr>
                    <w:t>using</w:t>
                  </w:r>
                  <w:r w:rsidR="00285AC4">
                    <w:rPr>
                      <w:rFonts w:ascii="Cambria" w:hAnsi="Cambria"/>
                      <w:lang w:val="en-CA"/>
                    </w:rPr>
                    <w:t xml:space="preserve"> Bootstrap</w:t>
                  </w:r>
                  <w:r>
                    <w:rPr>
                      <w:rFonts w:ascii="Cambria" w:hAnsi="Cambria"/>
                      <w:lang w:val="en-CA"/>
                    </w:rPr>
                    <w:t xml:space="preserve"> as well as interactivity </w:t>
                  </w:r>
                  <w:r w:rsidR="00E04C5A">
                    <w:rPr>
                      <w:rFonts w:ascii="Cambria" w:hAnsi="Cambria"/>
                      <w:lang w:val="en-CA"/>
                    </w:rPr>
                    <w:t>through</w:t>
                  </w:r>
                  <w:r>
                    <w:rPr>
                      <w:rFonts w:ascii="Cambria" w:hAnsi="Cambria"/>
                      <w:lang w:val="en-CA"/>
                    </w:rPr>
                    <w:t xml:space="preserve"> jQuery</w:t>
                  </w:r>
                </w:p>
              </w:sdtContent>
            </w:sdt>
          </w:sdtContent>
        </w:sdt>
      </w:sdtContent>
    </w:sdt>
    <w:p w14:paraId="426566C1" w14:textId="40A29EFE" w:rsidR="003D51DA" w:rsidRPr="000B2225" w:rsidRDefault="000B2225" w:rsidP="000632FD">
      <w:pPr>
        <w:pStyle w:val="Heading2"/>
        <w:spacing w:before="180" w:after="120"/>
        <w:rPr>
          <w:rFonts w:ascii="Cambria" w:hAnsi="Cambria"/>
          <w:color w:val="auto"/>
          <w:lang w:val="en-CA"/>
        </w:rPr>
      </w:pPr>
      <w:r w:rsidRPr="000B2225">
        <w:rPr>
          <w:rFonts w:ascii="Cambria" w:hAnsi="Cambria"/>
          <w:color w:val="auto"/>
        </w:rPr>
        <w:t>Blind</w:t>
      </w:r>
      <w:r w:rsidR="00940570" w:rsidRPr="000B2225">
        <w:rPr>
          <w:rFonts w:ascii="Cambria" w:hAnsi="Cambria"/>
          <w:color w:val="auto"/>
          <w:lang w:val="en-CA"/>
        </w:rPr>
        <w:t>,</w:t>
      </w:r>
      <w:r w:rsidR="00940570" w:rsidRPr="000B2225">
        <w:rPr>
          <w:rFonts w:ascii="Cambria" w:hAnsi="Cambria"/>
          <w:b w:val="0"/>
          <w:color w:val="auto"/>
          <w:lang w:val="en-CA"/>
        </w:rPr>
        <w:t xml:space="preserve"> a 2D role-playing game</w:t>
      </w:r>
      <w:r w:rsidR="003D51DA" w:rsidRPr="000B2225">
        <w:rPr>
          <w:rFonts w:ascii="Cambria" w:hAnsi="Cambria"/>
          <w:color w:val="auto"/>
          <w:lang w:val="en-CA"/>
        </w:rPr>
        <w:tab/>
      </w:r>
      <w:r w:rsidR="003D51DA" w:rsidRPr="000B2225">
        <w:rPr>
          <w:rFonts w:ascii="Cambria" w:hAnsi="Cambria"/>
          <w:b w:val="0"/>
          <w:color w:val="auto"/>
          <w:lang w:val="en-CA"/>
        </w:rPr>
        <w:t>Jan. 2015</w:t>
      </w:r>
    </w:p>
    <w:sdt>
      <w:sdtPr>
        <w:rPr>
          <w:rFonts w:ascii="Cambria" w:hAnsi="Cambria"/>
          <w:lang w:val="en-CA"/>
        </w:rPr>
        <w:id w:val="413975554"/>
        <w:placeholder>
          <w:docPart w:val="CE7AB50270F5F04B8BA4A4EA65267857"/>
        </w:placeholder>
      </w:sdtPr>
      <w:sdtEndPr/>
      <w:sdtContent>
        <w:p w14:paraId="155BC180" w14:textId="5D3DA259" w:rsidR="00940570" w:rsidRPr="00E73BC6" w:rsidRDefault="00940570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 w:rsidRPr="00E73BC6">
            <w:rPr>
              <w:rFonts w:ascii="Cambria" w:hAnsi="Cambria"/>
              <w:lang w:val="en-CA"/>
            </w:rPr>
            <w:t xml:space="preserve">Developed the game </w:t>
          </w:r>
          <w:r w:rsidR="00FD4897" w:rsidRPr="00E73BC6">
            <w:rPr>
              <w:rFonts w:ascii="Cambria" w:hAnsi="Cambria"/>
              <w:lang w:val="en-CA"/>
            </w:rPr>
            <w:t>in C</w:t>
          </w:r>
          <w:r w:rsidRPr="00E73BC6">
            <w:rPr>
              <w:rFonts w:ascii="Cambria" w:hAnsi="Cambria"/>
              <w:lang w:val="en-CA"/>
            </w:rPr>
            <w:t xml:space="preserve"># </w:t>
          </w:r>
          <w:r w:rsidR="0093143F" w:rsidRPr="00E73BC6">
            <w:rPr>
              <w:rFonts w:ascii="Cambria" w:hAnsi="Cambria"/>
              <w:lang w:val="en-CA"/>
            </w:rPr>
            <w:t xml:space="preserve">using the Unity game engine </w:t>
          </w:r>
          <w:r w:rsidRPr="00E73BC6">
            <w:rPr>
              <w:rFonts w:ascii="Cambria" w:hAnsi="Cambria"/>
              <w:lang w:val="en-CA"/>
            </w:rPr>
            <w:t>as part of a team of three</w:t>
          </w:r>
        </w:p>
        <w:p w14:paraId="596F1DDF" w14:textId="1447C6F3" w:rsidR="00B73764" w:rsidRPr="00E73BC6" w:rsidRDefault="00B73764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 w:rsidRPr="00E73BC6">
            <w:rPr>
              <w:rFonts w:ascii="Cambria" w:hAnsi="Cambria"/>
              <w:lang w:val="en-CA"/>
            </w:rPr>
            <w:t>I</w:t>
          </w:r>
          <w:r w:rsidR="00D458F0" w:rsidRPr="00E73BC6">
            <w:rPr>
              <w:rFonts w:ascii="Cambria" w:hAnsi="Cambria"/>
              <w:lang w:val="en-CA"/>
            </w:rPr>
            <w:t>mplemented</w:t>
          </w:r>
          <w:r w:rsidR="00940570" w:rsidRPr="00E73BC6">
            <w:rPr>
              <w:rFonts w:ascii="Cambria" w:hAnsi="Cambria"/>
              <w:lang w:val="en-CA"/>
            </w:rPr>
            <w:t xml:space="preserve"> </w:t>
          </w:r>
          <w:r w:rsidR="00D458F0" w:rsidRPr="00E73BC6">
            <w:rPr>
              <w:rFonts w:ascii="Cambria" w:hAnsi="Cambria"/>
              <w:lang w:val="en-CA"/>
            </w:rPr>
            <w:t xml:space="preserve">player </w:t>
          </w:r>
          <w:r w:rsidR="00940570" w:rsidRPr="00E73BC6">
            <w:rPr>
              <w:rFonts w:ascii="Cambria" w:hAnsi="Cambria"/>
              <w:lang w:val="en-CA"/>
            </w:rPr>
            <w:t xml:space="preserve">navigation and </w:t>
          </w:r>
          <w:r w:rsidR="00FD4897" w:rsidRPr="00E73BC6">
            <w:rPr>
              <w:rFonts w:ascii="Cambria" w:hAnsi="Cambria"/>
              <w:lang w:val="en-CA"/>
            </w:rPr>
            <w:t>non-player</w:t>
          </w:r>
          <w:r w:rsidR="00D458F0" w:rsidRPr="00E73BC6">
            <w:rPr>
              <w:rFonts w:ascii="Cambria" w:hAnsi="Cambria"/>
              <w:lang w:val="en-CA"/>
            </w:rPr>
            <w:t xml:space="preserve"> </w:t>
          </w:r>
          <w:r w:rsidR="00854336" w:rsidRPr="00E73BC6">
            <w:rPr>
              <w:rFonts w:ascii="Cambria" w:hAnsi="Cambria"/>
              <w:lang w:val="en-CA"/>
            </w:rPr>
            <w:t>character behaviour</w:t>
          </w:r>
          <w:r w:rsidR="003C1A97" w:rsidRPr="00E73BC6">
            <w:rPr>
              <w:rFonts w:ascii="Cambria" w:hAnsi="Cambria"/>
              <w:lang w:val="en-CA"/>
            </w:rPr>
            <w:t xml:space="preserve"> with grid-based movement</w:t>
          </w:r>
        </w:p>
        <w:p w14:paraId="0732DEE7" w14:textId="66866E10" w:rsidR="003D51DA" w:rsidRPr="00E73BC6" w:rsidRDefault="00B73764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 w:rsidRPr="00E73BC6">
            <w:rPr>
              <w:rFonts w:ascii="Cambria" w:hAnsi="Cambria"/>
              <w:lang w:val="en-CA"/>
            </w:rPr>
            <w:t>Contributed to</w:t>
          </w:r>
          <w:r w:rsidR="00D30A4C" w:rsidRPr="00E73BC6">
            <w:rPr>
              <w:rFonts w:ascii="Cambria" w:hAnsi="Cambria"/>
              <w:lang w:val="en-CA"/>
            </w:rPr>
            <w:t xml:space="preserve"> team</w:t>
          </w:r>
          <w:r w:rsidRPr="00E73BC6">
            <w:rPr>
              <w:rFonts w:ascii="Cambria" w:hAnsi="Cambria"/>
              <w:lang w:val="en-CA"/>
            </w:rPr>
            <w:t xml:space="preserve"> design discussions about a variety of core game mechanics</w:t>
          </w:r>
          <w:r w:rsidR="00F30B62">
            <w:rPr>
              <w:rFonts w:ascii="Cambria" w:hAnsi="Cambria"/>
              <w:lang w:val="en-CA"/>
            </w:rPr>
            <w:t xml:space="preserve"> and </w:t>
          </w:r>
          <w:r w:rsidR="00EB1EEA">
            <w:rPr>
              <w:rFonts w:ascii="Cambria" w:hAnsi="Cambria"/>
              <w:lang w:val="en-CA"/>
            </w:rPr>
            <w:t>deliverables</w:t>
          </w:r>
        </w:p>
      </w:sdtContent>
    </w:sdt>
    <w:p w14:paraId="61713560" w14:textId="63E3095C" w:rsidR="008C503B" w:rsidRPr="006A07D1" w:rsidRDefault="00BE4B14" w:rsidP="000632FD">
      <w:pPr>
        <w:pStyle w:val="Heading1"/>
        <w:spacing w:before="240" w:after="120"/>
        <w:rPr>
          <w:rFonts w:ascii="Cambria" w:hAnsi="Cambria"/>
          <w:color w:val="005493"/>
          <w:lang w:val="en-CA"/>
        </w:rPr>
      </w:pPr>
      <w:r w:rsidRPr="006A07D1">
        <w:rPr>
          <w:rFonts w:ascii="Cambria" w:hAnsi="Cambria"/>
          <w:color w:val="005493"/>
          <w:lang w:val="en-CA"/>
        </w:rPr>
        <w:t>Education</w:t>
      </w:r>
    </w:p>
    <w:p w14:paraId="35463A4B" w14:textId="6B824273" w:rsidR="00F40BA8" w:rsidRPr="006D59CF" w:rsidRDefault="00B62D59" w:rsidP="000632FD">
      <w:pPr>
        <w:pStyle w:val="Heading2"/>
        <w:spacing w:before="180" w:after="120"/>
        <w:rPr>
          <w:rFonts w:ascii="Cambria" w:hAnsi="Cambria"/>
          <w:color w:val="auto"/>
          <w:lang w:val="en-CA"/>
        </w:rPr>
      </w:pPr>
      <w:sdt>
        <w:sdtPr>
          <w:rPr>
            <w:rFonts w:ascii="Cambria" w:hAnsi="Cambria"/>
            <w:color w:val="auto"/>
            <w:lang w:val="en-CA"/>
          </w:rPr>
          <w:id w:val="557984409"/>
          <w:placeholder>
            <w:docPart w:val="F36E73B7C65B0B47B81C777559774633"/>
          </w:placeholder>
        </w:sdtPr>
        <w:sdtEndPr>
          <w:rPr>
            <w:b w:val="0"/>
          </w:rPr>
        </w:sdtEndPr>
        <w:sdtContent>
          <w:r w:rsidR="006D59CF" w:rsidRPr="00E73BC6">
            <w:rPr>
              <w:rFonts w:ascii="Cambria" w:hAnsi="Cambria"/>
              <w:color w:val="auto"/>
              <w:lang w:val="en-CA"/>
            </w:rPr>
            <w:t xml:space="preserve">Candidate for Bachelor of Computer Science, </w:t>
          </w:r>
          <w:r w:rsidR="006D59CF" w:rsidRPr="00E73BC6">
            <w:rPr>
              <w:rFonts w:ascii="Cambria" w:hAnsi="Cambria"/>
              <w:b w:val="0"/>
              <w:color w:val="auto"/>
              <w:lang w:val="en-CA"/>
            </w:rPr>
            <w:t>University of Waterloo, Waterloo, ON</w:t>
          </w:r>
        </w:sdtContent>
      </w:sdt>
      <w:r w:rsidR="006D59CF" w:rsidRPr="00E73BC6">
        <w:rPr>
          <w:rFonts w:ascii="Cambria" w:hAnsi="Cambria"/>
          <w:color w:val="auto"/>
          <w:lang w:val="en-CA"/>
        </w:rPr>
        <w:tab/>
      </w:r>
      <w:r w:rsidR="006D59CF" w:rsidRPr="00E73BC6">
        <w:rPr>
          <w:rFonts w:ascii="Cambria" w:hAnsi="Cambria"/>
          <w:b w:val="0"/>
          <w:color w:val="auto"/>
          <w:lang w:val="en-CA"/>
        </w:rPr>
        <w:t xml:space="preserve">Sept. 2014 – </w:t>
      </w:r>
      <w:r w:rsidR="006D59CF">
        <w:rPr>
          <w:rFonts w:ascii="Cambria" w:hAnsi="Cambria"/>
          <w:b w:val="0"/>
          <w:color w:val="auto"/>
          <w:lang w:val="en-CA"/>
        </w:rPr>
        <w:t>present</w:t>
      </w:r>
    </w:p>
    <w:p w14:paraId="761DE1BF" w14:textId="5CE68359" w:rsidR="00F40BA8" w:rsidRPr="00E73BC6" w:rsidRDefault="00B62D59" w:rsidP="000632FD">
      <w:pPr>
        <w:pStyle w:val="Heading2"/>
        <w:spacing w:before="180" w:after="120"/>
        <w:rPr>
          <w:rFonts w:ascii="Cambria" w:hAnsi="Cambria"/>
          <w:color w:val="auto"/>
          <w:lang w:val="en-CA"/>
        </w:rPr>
      </w:pPr>
      <w:sdt>
        <w:sdtPr>
          <w:rPr>
            <w:rFonts w:ascii="Cambria" w:hAnsi="Cambria"/>
            <w:color w:val="auto"/>
            <w:lang w:val="en-CA"/>
          </w:rPr>
          <w:id w:val="-1604175437"/>
          <w:placeholder>
            <w:docPart w:val="01B585ADC4A24048981722683B2CC72C"/>
          </w:placeholder>
        </w:sdtPr>
        <w:sdtEndPr>
          <w:rPr>
            <w:b w:val="0"/>
          </w:rPr>
        </w:sdtEndPr>
        <w:sdtContent>
          <w:r w:rsidR="00F40BA8" w:rsidRPr="00E73BC6">
            <w:rPr>
              <w:rFonts w:ascii="Cambria" w:hAnsi="Cambria"/>
              <w:color w:val="auto"/>
              <w:lang w:val="en-CA"/>
            </w:rPr>
            <w:t>Awards:</w:t>
          </w:r>
        </w:sdtContent>
      </w:sdt>
    </w:p>
    <w:sdt>
      <w:sdtPr>
        <w:rPr>
          <w:rFonts w:ascii="Cambria" w:hAnsi="Cambria"/>
          <w:lang w:val="en-CA"/>
        </w:rPr>
        <w:id w:val="-483158020"/>
        <w:placeholder>
          <w:docPart w:val="D39A8534DAEC824A928D7FB2E94CA207"/>
        </w:placeholder>
      </w:sdtPr>
      <w:sdtEndPr>
        <w:rPr>
          <w:b/>
          <w:bCs/>
        </w:rPr>
      </w:sdtEndPr>
      <w:sdtContent>
        <w:p w14:paraId="420786A2" w14:textId="4D5B2691" w:rsidR="00F40BA8" w:rsidRPr="00E73BC6" w:rsidRDefault="008D217E" w:rsidP="000632FD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 w:rsidRPr="00E73BC6">
            <w:rPr>
              <w:rFonts w:ascii="Cambria" w:hAnsi="Cambria"/>
              <w:lang w:val="en-CA"/>
            </w:rPr>
            <w:t>Term Dean’s Honours List</w:t>
          </w:r>
          <w:r w:rsidR="00284925">
            <w:rPr>
              <w:rFonts w:ascii="Cambria" w:hAnsi="Cambria"/>
              <w:lang w:val="en-CA"/>
            </w:rPr>
            <w:t xml:space="preserve"> –</w:t>
          </w:r>
          <w:r w:rsidR="00D94C98" w:rsidRPr="00E73BC6">
            <w:rPr>
              <w:rFonts w:ascii="Cambria" w:hAnsi="Cambria"/>
              <w:lang w:val="en-CA"/>
            </w:rPr>
            <w:t xml:space="preserve"> </w:t>
          </w:r>
          <w:r w:rsidR="00284925">
            <w:rPr>
              <w:rFonts w:ascii="Cambria" w:hAnsi="Cambria"/>
              <w:lang w:val="en-CA"/>
            </w:rPr>
            <w:t xml:space="preserve">for </w:t>
          </w:r>
          <w:r w:rsidR="00D13070">
            <w:rPr>
              <w:rFonts w:ascii="Cambria" w:hAnsi="Cambria"/>
              <w:lang w:val="en-CA"/>
            </w:rPr>
            <w:t>achieving an average grade of at least 87% in the W</w:t>
          </w:r>
          <w:r w:rsidR="00D94C98" w:rsidRPr="00E73BC6">
            <w:rPr>
              <w:rFonts w:ascii="Cambria" w:hAnsi="Cambria"/>
              <w:lang w:val="en-CA"/>
            </w:rPr>
            <w:t>inter 2015</w:t>
          </w:r>
          <w:r w:rsidR="00D13070">
            <w:rPr>
              <w:rFonts w:ascii="Cambria" w:hAnsi="Cambria"/>
              <w:lang w:val="en-CA"/>
            </w:rPr>
            <w:t xml:space="preserve"> term</w:t>
          </w:r>
        </w:p>
        <w:p w14:paraId="6BDEFFC8" w14:textId="00AAA48A" w:rsidR="00345CA9" w:rsidRPr="0040732A" w:rsidRDefault="00105460" w:rsidP="0040732A">
          <w:pPr>
            <w:pStyle w:val="ListBullet"/>
            <w:ind w:left="357" w:hanging="357"/>
            <w:rPr>
              <w:rFonts w:ascii="Cambria" w:hAnsi="Cambria"/>
              <w:lang w:val="en-CA"/>
            </w:rPr>
          </w:pPr>
          <w:r w:rsidRPr="00E73BC6">
            <w:rPr>
              <w:rFonts w:ascii="Cambria" w:hAnsi="Cambria"/>
              <w:lang w:val="en-CA"/>
            </w:rPr>
            <w:t>President's Scholarship</w:t>
          </w:r>
          <w:r w:rsidR="00284925">
            <w:rPr>
              <w:rFonts w:ascii="Cambria" w:hAnsi="Cambria"/>
              <w:lang w:val="en-CA"/>
            </w:rPr>
            <w:t xml:space="preserve"> –</w:t>
          </w:r>
          <w:r w:rsidR="00CC2263" w:rsidRPr="00E73BC6">
            <w:rPr>
              <w:rFonts w:ascii="Cambria" w:hAnsi="Cambria"/>
              <w:lang w:val="en-CA"/>
            </w:rPr>
            <w:t xml:space="preserve"> </w:t>
          </w:r>
          <w:r w:rsidR="00284925">
            <w:rPr>
              <w:rFonts w:ascii="Cambria" w:hAnsi="Cambria"/>
              <w:lang w:val="en-CA"/>
            </w:rPr>
            <w:t xml:space="preserve">for </w:t>
          </w:r>
          <w:r w:rsidR="00B53DAA">
            <w:rPr>
              <w:rFonts w:ascii="Cambria" w:hAnsi="Cambria"/>
              <w:lang w:val="en-CA"/>
            </w:rPr>
            <w:t>entering university with an admission average of at least 90%</w:t>
          </w:r>
        </w:p>
      </w:sdtContent>
    </w:sdt>
    <w:p w14:paraId="59FC2432" w14:textId="43AA006C" w:rsidR="00F40BA8" w:rsidRPr="006A07D1" w:rsidRDefault="00F40BA8" w:rsidP="000632FD">
      <w:pPr>
        <w:pStyle w:val="Heading1"/>
        <w:spacing w:before="240" w:after="120"/>
        <w:rPr>
          <w:rFonts w:ascii="Cambria" w:hAnsi="Cambria"/>
          <w:color w:val="005493"/>
          <w:lang w:val="en-CA"/>
        </w:rPr>
      </w:pPr>
      <w:r w:rsidRPr="006A07D1">
        <w:rPr>
          <w:rFonts w:ascii="Cambria" w:hAnsi="Cambria"/>
          <w:color w:val="005493"/>
          <w:lang w:val="en-CA"/>
        </w:rPr>
        <w:t>Activities</w:t>
      </w:r>
    </w:p>
    <w:p w14:paraId="0A8F896A" w14:textId="501EAEC9" w:rsidR="00530BAB" w:rsidRPr="00E73BC6" w:rsidRDefault="00B62D59" w:rsidP="000632FD">
      <w:pPr>
        <w:pStyle w:val="Heading2"/>
        <w:spacing w:before="180" w:after="120"/>
        <w:rPr>
          <w:rFonts w:ascii="Cambria" w:hAnsi="Cambria"/>
          <w:color w:val="auto"/>
          <w:lang w:val="en-CA"/>
        </w:rPr>
      </w:pPr>
      <w:sdt>
        <w:sdtPr>
          <w:rPr>
            <w:rFonts w:ascii="Cambria" w:hAnsi="Cambria"/>
            <w:color w:val="auto"/>
            <w:lang w:val="en-CA"/>
          </w:rPr>
          <w:id w:val="2133743553"/>
          <w:placeholder>
            <w:docPart w:val="B1A3E08C633E2B48A4D8FA24FEBF807E"/>
          </w:placeholder>
        </w:sdtPr>
        <w:sdtEndPr>
          <w:rPr>
            <w:b w:val="0"/>
          </w:rPr>
        </w:sdtEndPr>
        <w:sdtContent>
          <w:r w:rsidR="0092453E" w:rsidRPr="00E73BC6">
            <w:rPr>
              <w:rFonts w:ascii="Cambria" w:hAnsi="Cambria"/>
              <w:color w:val="auto"/>
              <w:lang w:val="en-CA"/>
            </w:rPr>
            <w:t>Game Development Club</w:t>
          </w:r>
          <w:r w:rsidR="00530BAB" w:rsidRPr="00E73BC6">
            <w:rPr>
              <w:rFonts w:ascii="Cambria" w:hAnsi="Cambria"/>
              <w:color w:val="auto"/>
              <w:lang w:val="en-CA"/>
            </w:rPr>
            <w:t xml:space="preserve">, </w:t>
          </w:r>
          <w:r w:rsidR="0092453E" w:rsidRPr="00E73BC6">
            <w:rPr>
              <w:rFonts w:ascii="Cambria" w:hAnsi="Cambria"/>
              <w:b w:val="0"/>
              <w:color w:val="auto"/>
              <w:lang w:val="en-CA"/>
            </w:rPr>
            <w:t>University of Waterloo, Waterloo, ON</w:t>
          </w:r>
        </w:sdtContent>
      </w:sdt>
      <w:r w:rsidR="00530BAB" w:rsidRPr="00E73BC6">
        <w:rPr>
          <w:rFonts w:ascii="Cambria" w:hAnsi="Cambria"/>
          <w:color w:val="auto"/>
          <w:lang w:val="en-CA"/>
        </w:rPr>
        <w:tab/>
      </w:r>
      <w:r w:rsidR="0092453E" w:rsidRPr="00E73BC6">
        <w:rPr>
          <w:rFonts w:ascii="Cambria" w:hAnsi="Cambria"/>
          <w:b w:val="0"/>
          <w:color w:val="auto"/>
          <w:lang w:val="en-CA"/>
        </w:rPr>
        <w:t>Sept</w:t>
      </w:r>
      <w:r w:rsidR="00530BAB" w:rsidRPr="00E73BC6">
        <w:rPr>
          <w:rFonts w:ascii="Cambria" w:hAnsi="Cambria"/>
          <w:b w:val="0"/>
          <w:color w:val="auto"/>
          <w:lang w:val="en-CA"/>
        </w:rPr>
        <w:t xml:space="preserve">. </w:t>
      </w:r>
      <w:r w:rsidR="0092453E" w:rsidRPr="00E73BC6">
        <w:rPr>
          <w:rFonts w:ascii="Cambria" w:hAnsi="Cambria"/>
          <w:b w:val="0"/>
          <w:color w:val="auto"/>
          <w:lang w:val="en-CA"/>
        </w:rPr>
        <w:t>2014</w:t>
      </w:r>
      <w:r w:rsidR="00530BAB" w:rsidRPr="00E73BC6">
        <w:rPr>
          <w:rFonts w:ascii="Cambria" w:hAnsi="Cambria"/>
          <w:b w:val="0"/>
          <w:color w:val="auto"/>
          <w:lang w:val="en-CA"/>
        </w:rPr>
        <w:t xml:space="preserve"> – </w:t>
      </w:r>
      <w:r w:rsidR="007059AF" w:rsidRPr="00E73BC6">
        <w:rPr>
          <w:rFonts w:ascii="Cambria" w:hAnsi="Cambria"/>
          <w:b w:val="0"/>
          <w:color w:val="auto"/>
          <w:lang w:val="en-CA"/>
        </w:rPr>
        <w:t>Jan. 2015</w:t>
      </w:r>
    </w:p>
    <w:sdt>
      <w:sdtPr>
        <w:rPr>
          <w:rFonts w:ascii="Cambria" w:hAnsi="Cambria"/>
          <w:color w:val="auto"/>
          <w:lang w:val="en-CA"/>
        </w:rPr>
        <w:id w:val="589427373"/>
        <w:placeholder>
          <w:docPart w:val="963C3974439DEC4D91FA5A02E3EF27DE"/>
        </w:placeholder>
      </w:sdtPr>
      <w:sdtEndPr>
        <w:rPr>
          <w:b w:val="0"/>
        </w:rPr>
      </w:sdtEndPr>
      <w:sdtContent>
        <w:p w14:paraId="5D668666" w14:textId="73C2EBC8" w:rsidR="008C180A" w:rsidRPr="006D59CF" w:rsidRDefault="00B62D59" w:rsidP="00DA1813">
          <w:pPr>
            <w:pStyle w:val="Heading2"/>
            <w:spacing w:before="180" w:after="120" w:line="276" w:lineRule="auto"/>
            <w:rPr>
              <w:rFonts w:ascii="Cambria" w:hAnsi="Cambria"/>
              <w:color w:val="auto"/>
              <w:lang w:val="en-CA"/>
            </w:rPr>
          </w:pPr>
          <w:sdt>
            <w:sdtPr>
              <w:rPr>
                <w:rFonts w:ascii="Cambria" w:hAnsi="Cambria"/>
                <w:color w:val="auto"/>
                <w:lang w:val="en-CA"/>
              </w:rPr>
              <w:id w:val="67395651"/>
              <w:placeholder>
                <w:docPart w:val="93B0083931FAF14494F867E2C971D4E7"/>
              </w:placeholder>
            </w:sdtPr>
            <w:sdtEndPr>
              <w:rPr>
                <w:b w:val="0"/>
              </w:rPr>
            </w:sdtEndPr>
            <w:sdtContent>
              <w:r w:rsidR="000A0119">
                <w:rPr>
                  <w:rFonts w:ascii="Cambria" w:hAnsi="Cambria"/>
                  <w:color w:val="auto"/>
                  <w:lang w:val="en-CA"/>
                </w:rPr>
                <w:t>Contests</w:t>
              </w:r>
              <w:r w:rsidR="00041023">
                <w:rPr>
                  <w:rFonts w:ascii="Cambria" w:hAnsi="Cambria"/>
                  <w:color w:val="auto"/>
                  <w:lang w:val="en-CA"/>
                </w:rPr>
                <w:t>/Competitions</w:t>
              </w:r>
              <w:r w:rsidR="00DA1813" w:rsidRPr="00E73BC6">
                <w:rPr>
                  <w:rFonts w:ascii="Cambria" w:hAnsi="Cambria"/>
                  <w:color w:val="auto"/>
                  <w:lang w:val="en-CA"/>
                </w:rPr>
                <w:t>:</w:t>
              </w:r>
            </w:sdtContent>
          </w:sdt>
          <w:r w:rsidR="00DA1813" w:rsidRPr="00E73BC6">
            <w:rPr>
              <w:rFonts w:ascii="Cambria" w:hAnsi="Cambria"/>
              <w:b w:val="0"/>
              <w:color w:val="auto"/>
              <w:lang w:val="en-CA"/>
            </w:rPr>
            <w:t xml:space="preserve"> </w:t>
          </w:r>
          <w:r w:rsidR="00DA1813" w:rsidRPr="006D59CF">
            <w:rPr>
              <w:rFonts w:ascii="Cambria" w:hAnsi="Cambria"/>
              <w:b w:val="0"/>
              <w:lang w:val="en-CA"/>
            </w:rPr>
            <w:t>ECOO Programming Contest, Euclid Mathematics Contest, Canadian Computing Competition</w:t>
          </w:r>
        </w:p>
      </w:sdtContent>
    </w:sdt>
    <w:sectPr w:rsidR="008C180A" w:rsidRPr="006D59CF" w:rsidSect="008C503B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7F57E" w14:textId="77777777" w:rsidR="00B62D59" w:rsidRDefault="00B62D59">
      <w:pPr>
        <w:spacing w:line="240" w:lineRule="auto"/>
      </w:pPr>
      <w:r>
        <w:separator/>
      </w:r>
    </w:p>
  </w:endnote>
  <w:endnote w:type="continuationSeparator" w:id="0">
    <w:p w14:paraId="1802E812" w14:textId="77777777" w:rsidR="00B62D59" w:rsidRDefault="00B6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AAF91" w14:textId="77777777" w:rsidR="00B62D59" w:rsidRDefault="00B62D59">
      <w:pPr>
        <w:spacing w:line="240" w:lineRule="auto"/>
      </w:pPr>
      <w:r>
        <w:separator/>
      </w:r>
    </w:p>
  </w:footnote>
  <w:footnote w:type="continuationSeparator" w:id="0">
    <w:p w14:paraId="42B46342" w14:textId="77777777" w:rsidR="00B62D59" w:rsidRDefault="00B62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58060" w14:textId="77777777" w:rsidR="00261DD8" w:rsidRPr="008D217E" w:rsidRDefault="00261DD8" w:rsidP="00856923">
    <w:pPr>
      <w:pStyle w:val="Title"/>
      <w:rPr>
        <w:rFonts w:ascii="Cambria" w:hAnsi="Cambria"/>
        <w:lang w:val="en-CA"/>
      </w:rPr>
    </w:pPr>
    <w:r w:rsidRPr="008D217E">
      <w:rPr>
        <w:rFonts w:ascii="Cambria" w:hAnsi="Cambria"/>
        <w:lang w:val="en-CA"/>
      </w:rPr>
      <w:t>Yaron Koller</w:t>
    </w:r>
  </w:p>
  <w:p w14:paraId="725AC6AD" w14:textId="77777777" w:rsidR="00261DD8" w:rsidRPr="008D217E" w:rsidRDefault="00261DD8" w:rsidP="00856923">
    <w:pPr>
      <w:pStyle w:val="ContactDetails"/>
      <w:rPr>
        <w:rFonts w:ascii="Cambria" w:hAnsi="Cambria"/>
        <w:lang w:val="en-CA"/>
      </w:rPr>
    </w:pPr>
    <w:r w:rsidRPr="008D217E">
      <w:rPr>
        <w:rFonts w:ascii="Cambria" w:hAnsi="Cambria"/>
        <w:lang w:val="en-CA"/>
      </w:rPr>
      <w:t>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D717" w14:textId="77777777" w:rsidR="00261DD8" w:rsidRPr="007F0284" w:rsidRDefault="00261DD8" w:rsidP="000632FD">
    <w:pPr>
      <w:pStyle w:val="Title"/>
      <w:spacing w:after="120"/>
      <w:rPr>
        <w:rFonts w:ascii="Cambria" w:hAnsi="Cambria"/>
        <w:color w:val="005493"/>
        <w:sz w:val="44"/>
        <w:szCs w:val="44"/>
        <w:lang w:val="en-CA"/>
      </w:rPr>
    </w:pPr>
    <w:r w:rsidRPr="007F0284">
      <w:rPr>
        <w:rFonts w:ascii="Cambria" w:hAnsi="Cambria"/>
        <w:color w:val="005493"/>
        <w:sz w:val="44"/>
        <w:szCs w:val="44"/>
        <w:lang w:val="en-CA"/>
      </w:rPr>
      <w:t>Yaron Koller</w:t>
    </w:r>
  </w:p>
  <w:p w14:paraId="67E8F2B7" w14:textId="21772F1D" w:rsidR="00261DD8" w:rsidRDefault="00945B54" w:rsidP="000632FD">
    <w:pPr>
      <w:pStyle w:val="ContactDetails"/>
      <w:spacing w:before="0" w:after="0"/>
      <w:rPr>
        <w:rFonts w:ascii="Cambria" w:hAnsi="Cambria"/>
        <w:color w:val="auto"/>
        <w:sz w:val="16"/>
        <w:szCs w:val="16"/>
        <w:lang w:val="en-CA"/>
      </w:rPr>
    </w:pPr>
    <w:r>
      <w:rPr>
        <w:rFonts w:ascii="Cambria" w:hAnsi="Cambria"/>
        <w:color w:val="auto"/>
        <w:sz w:val="16"/>
        <w:szCs w:val="16"/>
        <w:lang w:val="en-CA"/>
      </w:rPr>
      <w:t xml:space="preserve">University of Waterloo   |   </w:t>
    </w:r>
    <w:r w:rsidR="00393E1C">
      <w:rPr>
        <w:rFonts w:ascii="Cambria" w:hAnsi="Cambria"/>
        <w:color w:val="auto"/>
        <w:sz w:val="16"/>
        <w:szCs w:val="16"/>
        <w:lang w:val="en-CA"/>
      </w:rPr>
      <w:t>2B</w:t>
    </w:r>
    <w:r w:rsidR="00261DD8" w:rsidRPr="003052B6">
      <w:rPr>
        <w:rFonts w:ascii="Cambria" w:hAnsi="Cambria"/>
        <w:color w:val="auto"/>
        <w:sz w:val="16"/>
        <w:szCs w:val="16"/>
        <w:lang w:val="en-CA"/>
      </w:rPr>
      <w:t xml:space="preserve"> Honours Co</w:t>
    </w:r>
    <w:r>
      <w:rPr>
        <w:rFonts w:ascii="Cambria" w:hAnsi="Cambria"/>
        <w:color w:val="auto"/>
        <w:sz w:val="16"/>
        <w:szCs w:val="16"/>
        <w:lang w:val="en-CA"/>
      </w:rPr>
      <w:t>mputer Science</w:t>
    </w:r>
  </w:p>
  <w:p w14:paraId="4ADF6E03" w14:textId="5063122E" w:rsidR="00261DD8" w:rsidRPr="003052B6" w:rsidRDefault="00261DD8" w:rsidP="000632FD">
    <w:pPr>
      <w:pStyle w:val="ContactDetails"/>
      <w:spacing w:before="0" w:after="0"/>
      <w:rPr>
        <w:rFonts w:ascii="Cambria" w:hAnsi="Cambria"/>
        <w:color w:val="auto"/>
        <w:sz w:val="16"/>
        <w:szCs w:val="16"/>
        <w:lang w:val="en-CA"/>
      </w:rPr>
    </w:pPr>
    <w:r w:rsidRPr="003052B6">
      <w:rPr>
        <w:rFonts w:ascii="Cambria" w:hAnsi="Cambria"/>
        <w:color w:val="auto"/>
        <w:sz w:val="16"/>
        <w:szCs w:val="16"/>
        <w:lang w:val="en-CA"/>
      </w:rPr>
      <w:fldChar w:fldCharType="begin"/>
    </w:r>
    <w:r w:rsidRPr="003052B6">
      <w:rPr>
        <w:rFonts w:ascii="Cambria" w:hAnsi="Cambria"/>
        <w:color w:val="auto"/>
        <w:sz w:val="16"/>
        <w:szCs w:val="16"/>
        <w:lang w:val="en-CA"/>
      </w:rPr>
      <w:instrText xml:space="preserve">4 PLACEHOLDER 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begin"/>
    </w:r>
    <w:r w:rsidRPr="003052B6">
      <w:rPr>
        <w:rFonts w:ascii="Cambria" w:hAnsi="Cambria"/>
        <w:color w:val="auto"/>
        <w:sz w:val="16"/>
        <w:szCs w:val="16"/>
        <w:lang w:val="en-CA"/>
      </w:rPr>
      <w:instrText xml:space="preserve"> IF 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begin"/>
    </w:r>
    <w:r w:rsidRPr="003052B6">
      <w:rPr>
        <w:rFonts w:ascii="Cambria" w:hAnsi="Cambria"/>
        <w:color w:val="auto"/>
        <w:sz w:val="16"/>
        <w:szCs w:val="16"/>
        <w:lang w:val="en-CA"/>
      </w:rPr>
      <w:instrText xml:space="preserve"> USERPROPERTY Work 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separate"/>
    </w:r>
    <w:r w:rsidR="000D373A">
      <w:rPr>
        <w:rFonts w:ascii="Cambria" w:hAnsi="Cambria"/>
        <w:b/>
        <w:bCs/>
        <w:color w:val="auto"/>
        <w:sz w:val="16"/>
        <w:szCs w:val="16"/>
      </w:rPr>
      <w:instrText>Error! Bookmark not defined.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end"/>
    </w:r>
    <w:r w:rsidRPr="003052B6">
      <w:rPr>
        <w:rFonts w:ascii="Cambria" w:hAnsi="Cambria"/>
        <w:color w:val="auto"/>
        <w:sz w:val="16"/>
        <w:szCs w:val="16"/>
        <w:lang w:val="en-CA"/>
      </w:rPr>
      <w:instrText xml:space="preserve">="" "[Your Phone]" 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begin"/>
    </w:r>
    <w:r w:rsidRPr="003052B6">
      <w:rPr>
        <w:rFonts w:ascii="Cambria" w:hAnsi="Cambria"/>
        <w:color w:val="auto"/>
        <w:sz w:val="16"/>
        <w:szCs w:val="16"/>
        <w:lang w:val="en-CA"/>
      </w:rPr>
      <w:instrText xml:space="preserve"> USERPROPERTY Work 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separate"/>
    </w:r>
    <w:r w:rsidRPr="003052B6">
      <w:rPr>
        <w:rFonts w:ascii="Cambria" w:hAnsi="Cambria"/>
        <w:bCs/>
        <w:color w:val="auto"/>
        <w:sz w:val="16"/>
        <w:szCs w:val="16"/>
        <w:lang w:val="en-CA"/>
      </w:rPr>
      <w:instrText>Error! Bookmark not defined.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end"/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separate"/>
    </w:r>
    <w:r w:rsidR="00F366ED" w:rsidRPr="003052B6">
      <w:rPr>
        <w:rFonts w:ascii="Cambria" w:hAnsi="Cambria"/>
        <w:bCs/>
        <w:noProof/>
        <w:color w:val="auto"/>
        <w:sz w:val="16"/>
        <w:szCs w:val="16"/>
        <w:lang w:val="en-CA"/>
      </w:rPr>
      <w:instrText>Error! Bookmark not defined.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end"/>
    </w:r>
    <w:r w:rsidRPr="003052B6">
      <w:rPr>
        <w:rFonts w:ascii="Cambria" w:hAnsi="Cambria"/>
        <w:color w:val="auto"/>
        <w:sz w:val="16"/>
        <w:szCs w:val="16"/>
        <w:lang w:val="en-CA"/>
      </w:rPr>
      <w:instrText xml:space="preserve"> \* MERGEFORMAT</w:instrTex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separate"/>
    </w:r>
    <w:r w:rsidRPr="003052B6">
      <w:rPr>
        <w:rFonts w:ascii="Cambria" w:hAnsi="Cambria"/>
        <w:color w:val="auto"/>
        <w:sz w:val="16"/>
        <w:szCs w:val="16"/>
        <w:lang w:val="en-CA"/>
      </w:rPr>
      <w:t>[Your Phone]</w:t>
    </w:r>
    <w:r w:rsidRPr="003052B6">
      <w:rPr>
        <w:rFonts w:ascii="Cambria" w:hAnsi="Cambria"/>
        <w:color w:val="auto"/>
        <w:sz w:val="16"/>
        <w:szCs w:val="16"/>
        <w:lang w:val="en-CA"/>
      </w:rPr>
      <w:fldChar w:fldCharType="end"/>
    </w:r>
    <w:r w:rsidRPr="003052B6">
      <w:rPr>
        <w:rFonts w:ascii="Cambria" w:hAnsi="Cambria"/>
        <w:color w:val="auto"/>
        <w:sz w:val="16"/>
        <w:szCs w:val="16"/>
        <w:lang w:val="en-CA"/>
      </w:rPr>
      <w:t xml:space="preserve">Email: </w:t>
    </w:r>
    <w:hyperlink r:id="rId1" w:history="1">
      <w:r w:rsidR="00025232" w:rsidRPr="007F0284">
        <w:rPr>
          <w:rStyle w:val="Hyperlink"/>
          <w:rFonts w:ascii="Cambria" w:hAnsi="Cambria"/>
          <w:color w:val="005493"/>
          <w:sz w:val="16"/>
          <w:szCs w:val="16"/>
          <w:lang w:val="en-CA"/>
        </w:rPr>
        <w:t>ykoller@uwaterloo.ca</w:t>
      </w:r>
    </w:hyperlink>
    <w:r w:rsidR="00025232">
      <w:rPr>
        <w:rFonts w:ascii="Cambria" w:hAnsi="Cambria"/>
        <w:sz w:val="16"/>
        <w:szCs w:val="16"/>
        <w:lang w:val="en-CA"/>
      </w:rPr>
      <w:t xml:space="preserve"> </w:t>
    </w:r>
    <w:r w:rsidR="00945B54">
      <w:rPr>
        <w:rFonts w:ascii="Cambria" w:hAnsi="Cambria"/>
        <w:color w:val="auto"/>
        <w:sz w:val="16"/>
        <w:szCs w:val="16"/>
        <w:lang w:val="en-CA"/>
      </w:rPr>
      <w:t xml:space="preserve">  |   </w:t>
    </w:r>
    <w:r w:rsidRPr="003052B6">
      <w:rPr>
        <w:rFonts w:ascii="Cambria" w:hAnsi="Cambria"/>
        <w:color w:val="auto"/>
        <w:sz w:val="16"/>
        <w:szCs w:val="16"/>
        <w:lang w:val="en-CA"/>
      </w:rPr>
      <w:t xml:space="preserve">Website: </w:t>
    </w:r>
    <w:hyperlink r:id="rId2" w:history="1">
      <w:r w:rsidR="007F0284" w:rsidRPr="007F0284">
        <w:rPr>
          <w:rStyle w:val="Hyperlink"/>
          <w:rFonts w:ascii="Cambria" w:hAnsi="Cambria"/>
          <w:color w:val="005493"/>
          <w:sz w:val="16"/>
          <w:szCs w:val="16"/>
          <w:lang w:val="en-CA"/>
        </w:rPr>
        <w:t>http://yaronkoller.github.io/</w:t>
      </w:r>
    </w:hyperlink>
    <w:r w:rsidR="007F0284">
      <w:rPr>
        <w:rStyle w:val="Hyperlink"/>
        <w:rFonts w:ascii="Cambria" w:hAnsi="Cambria"/>
        <w:color w:val="auto"/>
        <w:sz w:val="16"/>
        <w:szCs w:val="16"/>
        <w:u w:val="none"/>
        <w:lang w:val="en-CA"/>
      </w:rPr>
      <w:t xml:space="preserve"> </w:t>
    </w:r>
    <w:r w:rsidR="00945B54">
      <w:rPr>
        <w:rStyle w:val="Hyperlink"/>
        <w:rFonts w:ascii="Cambria" w:hAnsi="Cambria"/>
        <w:color w:val="auto"/>
        <w:sz w:val="16"/>
        <w:szCs w:val="16"/>
        <w:u w:val="none"/>
        <w:lang w:val="en-CA"/>
      </w:rPr>
      <w:t xml:space="preserve">  |   </w:t>
    </w:r>
    <w:r w:rsidR="000D373A" w:rsidRPr="000D373A">
      <w:rPr>
        <w:rStyle w:val="Hyperlink"/>
        <w:rFonts w:ascii="Cambria" w:hAnsi="Cambria"/>
        <w:color w:val="auto"/>
        <w:sz w:val="16"/>
        <w:szCs w:val="16"/>
        <w:u w:val="none"/>
        <w:lang w:val="en-CA"/>
      </w:rPr>
      <w:t>GitHub:</w:t>
    </w:r>
    <w:r w:rsidR="000D373A">
      <w:rPr>
        <w:rStyle w:val="Hyperlink"/>
        <w:rFonts w:ascii="Cambria" w:hAnsi="Cambria"/>
        <w:color w:val="auto"/>
        <w:sz w:val="16"/>
        <w:szCs w:val="16"/>
        <w:u w:val="none"/>
        <w:lang w:val="en-CA"/>
      </w:rPr>
      <w:t xml:space="preserve"> </w:t>
    </w:r>
    <w:hyperlink r:id="rId3" w:history="1">
      <w:r w:rsidR="007F0284" w:rsidRPr="007F0284">
        <w:rPr>
          <w:rStyle w:val="Hyperlink"/>
          <w:rFonts w:ascii="Cambria" w:hAnsi="Cambria"/>
          <w:color w:val="005493"/>
          <w:sz w:val="16"/>
          <w:szCs w:val="16"/>
          <w:lang w:val="en-CA"/>
        </w:rPr>
        <w:t>https://github.com/yaronkoller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703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290269"/>
    <w:multiLevelType w:val="hybridMultilevel"/>
    <w:tmpl w:val="70DE6BA0"/>
    <w:lvl w:ilvl="0" w:tplc="358811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C375C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91523"/>
    <w:rsid w:val="00003D57"/>
    <w:rsid w:val="00003F87"/>
    <w:rsid w:val="00025232"/>
    <w:rsid w:val="00041023"/>
    <w:rsid w:val="00046585"/>
    <w:rsid w:val="000524B0"/>
    <w:rsid w:val="000566C5"/>
    <w:rsid w:val="000576FC"/>
    <w:rsid w:val="000628C4"/>
    <w:rsid w:val="000632FD"/>
    <w:rsid w:val="00073895"/>
    <w:rsid w:val="0008440C"/>
    <w:rsid w:val="000A0119"/>
    <w:rsid w:val="000A1F27"/>
    <w:rsid w:val="000B2225"/>
    <w:rsid w:val="000C08F3"/>
    <w:rsid w:val="000D373A"/>
    <w:rsid w:val="000E1CD9"/>
    <w:rsid w:val="00104D93"/>
    <w:rsid w:val="00104EE2"/>
    <w:rsid w:val="00105460"/>
    <w:rsid w:val="00106E80"/>
    <w:rsid w:val="00107DF6"/>
    <w:rsid w:val="0011511C"/>
    <w:rsid w:val="001218A7"/>
    <w:rsid w:val="0012446F"/>
    <w:rsid w:val="00124FE8"/>
    <w:rsid w:val="001270F5"/>
    <w:rsid w:val="00133B47"/>
    <w:rsid w:val="0013738C"/>
    <w:rsid w:val="00142687"/>
    <w:rsid w:val="00146310"/>
    <w:rsid w:val="0015009A"/>
    <w:rsid w:val="001559BA"/>
    <w:rsid w:val="00155A8C"/>
    <w:rsid w:val="00155B1C"/>
    <w:rsid w:val="001636C4"/>
    <w:rsid w:val="0018624A"/>
    <w:rsid w:val="001A255A"/>
    <w:rsid w:val="001A3DF0"/>
    <w:rsid w:val="001A4047"/>
    <w:rsid w:val="001B2F68"/>
    <w:rsid w:val="001B48EA"/>
    <w:rsid w:val="001D0708"/>
    <w:rsid w:val="001D6C11"/>
    <w:rsid w:val="001E0096"/>
    <w:rsid w:val="001F0A53"/>
    <w:rsid w:val="002004F6"/>
    <w:rsid w:val="00203165"/>
    <w:rsid w:val="002159DE"/>
    <w:rsid w:val="00215C8A"/>
    <w:rsid w:val="00225E86"/>
    <w:rsid w:val="00235925"/>
    <w:rsid w:val="0024542E"/>
    <w:rsid w:val="002474FA"/>
    <w:rsid w:val="00252B3A"/>
    <w:rsid w:val="00261DD8"/>
    <w:rsid w:val="00266403"/>
    <w:rsid w:val="00270245"/>
    <w:rsid w:val="00284925"/>
    <w:rsid w:val="00285AC4"/>
    <w:rsid w:val="0029152D"/>
    <w:rsid w:val="002A3009"/>
    <w:rsid w:val="002B007F"/>
    <w:rsid w:val="002B4F4F"/>
    <w:rsid w:val="002E2174"/>
    <w:rsid w:val="002E6DEA"/>
    <w:rsid w:val="003052B6"/>
    <w:rsid w:val="0031069F"/>
    <w:rsid w:val="0034006D"/>
    <w:rsid w:val="00345CA9"/>
    <w:rsid w:val="00360B18"/>
    <w:rsid w:val="00361852"/>
    <w:rsid w:val="00372EC5"/>
    <w:rsid w:val="00391523"/>
    <w:rsid w:val="00393E1C"/>
    <w:rsid w:val="003A0EE4"/>
    <w:rsid w:val="003B1F29"/>
    <w:rsid w:val="003B36F4"/>
    <w:rsid w:val="003B70DE"/>
    <w:rsid w:val="003B735F"/>
    <w:rsid w:val="003C1A97"/>
    <w:rsid w:val="003C34CF"/>
    <w:rsid w:val="003C42B6"/>
    <w:rsid w:val="003C4B35"/>
    <w:rsid w:val="003D116C"/>
    <w:rsid w:val="003D35F5"/>
    <w:rsid w:val="003D38EF"/>
    <w:rsid w:val="003D51DA"/>
    <w:rsid w:val="0040732A"/>
    <w:rsid w:val="0042050D"/>
    <w:rsid w:val="00422AE3"/>
    <w:rsid w:val="00444575"/>
    <w:rsid w:val="004513E3"/>
    <w:rsid w:val="00467D8F"/>
    <w:rsid w:val="00471B8D"/>
    <w:rsid w:val="00473436"/>
    <w:rsid w:val="004756E0"/>
    <w:rsid w:val="00483A75"/>
    <w:rsid w:val="004857CE"/>
    <w:rsid w:val="00494D15"/>
    <w:rsid w:val="004A020D"/>
    <w:rsid w:val="004B104B"/>
    <w:rsid w:val="004B54ED"/>
    <w:rsid w:val="004C13CC"/>
    <w:rsid w:val="004D1557"/>
    <w:rsid w:val="004D2536"/>
    <w:rsid w:val="004D4BCA"/>
    <w:rsid w:val="00510B12"/>
    <w:rsid w:val="00513B2A"/>
    <w:rsid w:val="00522BB9"/>
    <w:rsid w:val="00527E5B"/>
    <w:rsid w:val="00530BAB"/>
    <w:rsid w:val="0054555C"/>
    <w:rsid w:val="00574AF3"/>
    <w:rsid w:val="00582FB8"/>
    <w:rsid w:val="005933B9"/>
    <w:rsid w:val="005A2A07"/>
    <w:rsid w:val="005A6D71"/>
    <w:rsid w:val="005C05CF"/>
    <w:rsid w:val="005C5B2F"/>
    <w:rsid w:val="005D665C"/>
    <w:rsid w:val="005E7F62"/>
    <w:rsid w:val="005F0F10"/>
    <w:rsid w:val="00600E03"/>
    <w:rsid w:val="006044FA"/>
    <w:rsid w:val="00623116"/>
    <w:rsid w:val="00635811"/>
    <w:rsid w:val="00637BBF"/>
    <w:rsid w:val="006521FC"/>
    <w:rsid w:val="0066616A"/>
    <w:rsid w:val="0068721A"/>
    <w:rsid w:val="00691159"/>
    <w:rsid w:val="00694590"/>
    <w:rsid w:val="006A07D1"/>
    <w:rsid w:val="006B68B6"/>
    <w:rsid w:val="006C3906"/>
    <w:rsid w:val="006C4122"/>
    <w:rsid w:val="006D27DB"/>
    <w:rsid w:val="006D5870"/>
    <w:rsid w:val="006D59CF"/>
    <w:rsid w:val="006D6F5B"/>
    <w:rsid w:val="006E06BC"/>
    <w:rsid w:val="006E6820"/>
    <w:rsid w:val="006F5F84"/>
    <w:rsid w:val="006F73C5"/>
    <w:rsid w:val="007059AF"/>
    <w:rsid w:val="007067F4"/>
    <w:rsid w:val="007072B9"/>
    <w:rsid w:val="00722A8C"/>
    <w:rsid w:val="00722F40"/>
    <w:rsid w:val="0072461E"/>
    <w:rsid w:val="0072683C"/>
    <w:rsid w:val="00730E8A"/>
    <w:rsid w:val="00731088"/>
    <w:rsid w:val="00747174"/>
    <w:rsid w:val="0076493C"/>
    <w:rsid w:val="00771EFD"/>
    <w:rsid w:val="0078579D"/>
    <w:rsid w:val="00796933"/>
    <w:rsid w:val="00796DB7"/>
    <w:rsid w:val="007B0F88"/>
    <w:rsid w:val="007B2035"/>
    <w:rsid w:val="007F0284"/>
    <w:rsid w:val="007F04D3"/>
    <w:rsid w:val="00802D18"/>
    <w:rsid w:val="00806720"/>
    <w:rsid w:val="00810C16"/>
    <w:rsid w:val="008155B2"/>
    <w:rsid w:val="0081615F"/>
    <w:rsid w:val="0083788F"/>
    <w:rsid w:val="00854336"/>
    <w:rsid w:val="00856923"/>
    <w:rsid w:val="008656AA"/>
    <w:rsid w:val="00875C4D"/>
    <w:rsid w:val="008A5112"/>
    <w:rsid w:val="008C180A"/>
    <w:rsid w:val="008C4B1A"/>
    <w:rsid w:val="008C503B"/>
    <w:rsid w:val="008C6BA2"/>
    <w:rsid w:val="008D217E"/>
    <w:rsid w:val="008D4C1F"/>
    <w:rsid w:val="008D5C28"/>
    <w:rsid w:val="008E0DDF"/>
    <w:rsid w:val="008F1E7A"/>
    <w:rsid w:val="0090243C"/>
    <w:rsid w:val="00916359"/>
    <w:rsid w:val="0091778E"/>
    <w:rsid w:val="0092453E"/>
    <w:rsid w:val="0093143F"/>
    <w:rsid w:val="00940570"/>
    <w:rsid w:val="0094270D"/>
    <w:rsid w:val="009448D8"/>
    <w:rsid w:val="00945B54"/>
    <w:rsid w:val="0095239F"/>
    <w:rsid w:val="0095587D"/>
    <w:rsid w:val="00957BBE"/>
    <w:rsid w:val="00963FDF"/>
    <w:rsid w:val="00966287"/>
    <w:rsid w:val="00967EA7"/>
    <w:rsid w:val="0097521B"/>
    <w:rsid w:val="00995EAB"/>
    <w:rsid w:val="009B32D9"/>
    <w:rsid w:val="009B6FF3"/>
    <w:rsid w:val="009C0F19"/>
    <w:rsid w:val="009D391D"/>
    <w:rsid w:val="009E5E21"/>
    <w:rsid w:val="009F5478"/>
    <w:rsid w:val="00A01CE7"/>
    <w:rsid w:val="00A052C4"/>
    <w:rsid w:val="00A15FD5"/>
    <w:rsid w:val="00A23FF4"/>
    <w:rsid w:val="00A25FC7"/>
    <w:rsid w:val="00A348F4"/>
    <w:rsid w:val="00A35466"/>
    <w:rsid w:val="00A370DB"/>
    <w:rsid w:val="00A42F01"/>
    <w:rsid w:val="00A526DA"/>
    <w:rsid w:val="00A70F8C"/>
    <w:rsid w:val="00A76758"/>
    <w:rsid w:val="00AA151E"/>
    <w:rsid w:val="00AB221F"/>
    <w:rsid w:val="00AB2F2F"/>
    <w:rsid w:val="00AF1AE4"/>
    <w:rsid w:val="00B104CF"/>
    <w:rsid w:val="00B14A46"/>
    <w:rsid w:val="00B169CB"/>
    <w:rsid w:val="00B31B42"/>
    <w:rsid w:val="00B332E2"/>
    <w:rsid w:val="00B352A0"/>
    <w:rsid w:val="00B4051C"/>
    <w:rsid w:val="00B40837"/>
    <w:rsid w:val="00B42E12"/>
    <w:rsid w:val="00B46DF7"/>
    <w:rsid w:val="00B53DAA"/>
    <w:rsid w:val="00B54F98"/>
    <w:rsid w:val="00B62D59"/>
    <w:rsid w:val="00B71F11"/>
    <w:rsid w:val="00B73764"/>
    <w:rsid w:val="00B74F1B"/>
    <w:rsid w:val="00B77278"/>
    <w:rsid w:val="00B8496D"/>
    <w:rsid w:val="00BA535A"/>
    <w:rsid w:val="00BC630B"/>
    <w:rsid w:val="00BC6A3E"/>
    <w:rsid w:val="00BD4257"/>
    <w:rsid w:val="00BD55BF"/>
    <w:rsid w:val="00BE4B14"/>
    <w:rsid w:val="00BF0867"/>
    <w:rsid w:val="00C245B5"/>
    <w:rsid w:val="00C377C9"/>
    <w:rsid w:val="00C447C2"/>
    <w:rsid w:val="00C54FDF"/>
    <w:rsid w:val="00C6128D"/>
    <w:rsid w:val="00C676E9"/>
    <w:rsid w:val="00C715A8"/>
    <w:rsid w:val="00C8526E"/>
    <w:rsid w:val="00C85F08"/>
    <w:rsid w:val="00C86DEF"/>
    <w:rsid w:val="00CB391D"/>
    <w:rsid w:val="00CC181D"/>
    <w:rsid w:val="00CC2263"/>
    <w:rsid w:val="00CC4AB3"/>
    <w:rsid w:val="00CD7C9C"/>
    <w:rsid w:val="00CE0717"/>
    <w:rsid w:val="00CE64AA"/>
    <w:rsid w:val="00CF71C6"/>
    <w:rsid w:val="00D13070"/>
    <w:rsid w:val="00D134EB"/>
    <w:rsid w:val="00D30A4C"/>
    <w:rsid w:val="00D31B8D"/>
    <w:rsid w:val="00D40EDC"/>
    <w:rsid w:val="00D41146"/>
    <w:rsid w:val="00D44759"/>
    <w:rsid w:val="00D458F0"/>
    <w:rsid w:val="00D50FB1"/>
    <w:rsid w:val="00D728A3"/>
    <w:rsid w:val="00D738F8"/>
    <w:rsid w:val="00D87D3F"/>
    <w:rsid w:val="00D91728"/>
    <w:rsid w:val="00D94C98"/>
    <w:rsid w:val="00D94CBD"/>
    <w:rsid w:val="00DA1813"/>
    <w:rsid w:val="00DA7D7C"/>
    <w:rsid w:val="00DB03E6"/>
    <w:rsid w:val="00DB5409"/>
    <w:rsid w:val="00DC389A"/>
    <w:rsid w:val="00DC5314"/>
    <w:rsid w:val="00DF5F7B"/>
    <w:rsid w:val="00DF73AB"/>
    <w:rsid w:val="00E02D5D"/>
    <w:rsid w:val="00E04C5A"/>
    <w:rsid w:val="00E41DC3"/>
    <w:rsid w:val="00E42D16"/>
    <w:rsid w:val="00E52911"/>
    <w:rsid w:val="00E54F74"/>
    <w:rsid w:val="00E612EF"/>
    <w:rsid w:val="00E73BC6"/>
    <w:rsid w:val="00E858ED"/>
    <w:rsid w:val="00EA4507"/>
    <w:rsid w:val="00EA7F42"/>
    <w:rsid w:val="00EB0EB9"/>
    <w:rsid w:val="00EB1EEA"/>
    <w:rsid w:val="00EB5B9B"/>
    <w:rsid w:val="00EC462A"/>
    <w:rsid w:val="00ED6595"/>
    <w:rsid w:val="00EE221A"/>
    <w:rsid w:val="00EF73EF"/>
    <w:rsid w:val="00F05B18"/>
    <w:rsid w:val="00F130FE"/>
    <w:rsid w:val="00F15D9D"/>
    <w:rsid w:val="00F162B2"/>
    <w:rsid w:val="00F273FB"/>
    <w:rsid w:val="00F30B62"/>
    <w:rsid w:val="00F31540"/>
    <w:rsid w:val="00F31DE9"/>
    <w:rsid w:val="00F3472A"/>
    <w:rsid w:val="00F366ED"/>
    <w:rsid w:val="00F40BA8"/>
    <w:rsid w:val="00F45FB1"/>
    <w:rsid w:val="00F51087"/>
    <w:rsid w:val="00F57846"/>
    <w:rsid w:val="00F73B6E"/>
    <w:rsid w:val="00F77D93"/>
    <w:rsid w:val="00F826DE"/>
    <w:rsid w:val="00F8366A"/>
    <w:rsid w:val="00F91594"/>
    <w:rsid w:val="00F9205C"/>
    <w:rsid w:val="00FA3FC0"/>
    <w:rsid w:val="00FB52D1"/>
    <w:rsid w:val="00FD449C"/>
    <w:rsid w:val="00FD4897"/>
    <w:rsid w:val="00FD75A1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93B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6FF3"/>
    <w:rPr>
      <w:color w:val="A9122A" w:themeColor="hyperlink"/>
      <w:u w:val="single"/>
    </w:rPr>
  </w:style>
  <w:style w:type="paragraph" w:customStyle="1" w:styleId="8D7D2ACAF804E945833B797149B14B22">
    <w:name w:val="8D7D2ACAF804E945833B797149B14B22"/>
    <w:rsid w:val="0095587D"/>
    <w:rPr>
      <w:sz w:val="24"/>
      <w:szCs w:val="24"/>
      <w:lang w:val="en-CA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576FC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koller@uwaterloo.ca" TargetMode="External"/><Relationship Id="rId2" Type="http://schemas.openxmlformats.org/officeDocument/2006/relationships/hyperlink" Target="http://yaronkoller.github.io/" TargetMode="External"/><Relationship Id="rId3" Type="http://schemas.openxmlformats.org/officeDocument/2006/relationships/hyperlink" Target="https://github.com/yaronkoll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3D3F125907CA4FAF8CF315EA1B7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713F7-D705-7743-909E-7B613266C4B0}"/>
      </w:docPartPr>
      <w:docPartBody>
        <w:p w:rsidR="00413590" w:rsidRDefault="0041359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413590" w:rsidRDefault="0041359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13590" w:rsidRDefault="00413590" w:rsidP="00413590">
          <w:pPr>
            <w:pStyle w:val="9A3D3F125907CA4FAF8CF315EA1B76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1B585ADC4A24048981722683B2CC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F5B3-E0C2-DD4A-9CC7-9BE15C11022D}"/>
      </w:docPartPr>
      <w:docPartBody>
        <w:p w:rsidR="001E5D4B" w:rsidRDefault="001E5D4B" w:rsidP="001E5D4B">
          <w:pPr>
            <w:pStyle w:val="01B585ADC4A24048981722683B2CC72C"/>
          </w:pPr>
          <w:r>
            <w:t>Lorem ipsum dolor</w:t>
          </w:r>
        </w:p>
      </w:docPartBody>
    </w:docPart>
    <w:docPart>
      <w:docPartPr>
        <w:name w:val="D39A8534DAEC824A928D7FB2E94C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70D1-06EF-8046-B918-54D74B5225D3}"/>
      </w:docPartPr>
      <w:docPartBody>
        <w:p w:rsidR="001E5D4B" w:rsidRDefault="001E5D4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E5D4B" w:rsidRDefault="001E5D4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E5D4B" w:rsidRDefault="001E5D4B" w:rsidP="001E5D4B">
          <w:pPr>
            <w:pStyle w:val="D39A8534DAEC824A928D7FB2E94CA20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88323802A78C546899D39802320E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D449B-2B3C-3E41-80FF-5A95C025FA6C}"/>
      </w:docPartPr>
      <w:docPartBody>
        <w:p w:rsidR="00181C41" w:rsidRDefault="00181C41" w:rsidP="00181C41">
          <w:pPr>
            <w:pStyle w:val="E88323802A78C546899D39802320E671"/>
          </w:pPr>
          <w:r>
            <w:t>Lorem ipsum dolor</w:t>
          </w:r>
        </w:p>
      </w:docPartBody>
    </w:docPart>
    <w:docPart>
      <w:docPartPr>
        <w:name w:val="BEC0EB2FBA9D48458391EFB3603A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83DD7-7821-7243-B13E-757A934A178F}"/>
      </w:docPartPr>
      <w:docPartBody>
        <w:p w:rsidR="00181C41" w:rsidRDefault="00181C41" w:rsidP="00181C41">
          <w:pPr>
            <w:pStyle w:val="BEC0EB2FBA9D48458391EFB3603A3970"/>
          </w:pPr>
          <w:r>
            <w:t>Lorem ipsum dolor</w:t>
          </w:r>
        </w:p>
      </w:docPartBody>
    </w:docPart>
    <w:docPart>
      <w:docPartPr>
        <w:name w:val="4BF94FB7116BA54EAB240D2643DE2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C2167-21E0-A649-B6A5-4F59E5D4AA1F}"/>
      </w:docPartPr>
      <w:docPartBody>
        <w:p w:rsidR="00181C41" w:rsidRDefault="00181C41" w:rsidP="00181C41">
          <w:pPr>
            <w:pStyle w:val="4BF94FB7116BA54EAB240D2643DE2FF6"/>
          </w:pPr>
          <w:r>
            <w:t>Lorem ipsum dolor</w:t>
          </w:r>
        </w:p>
      </w:docPartBody>
    </w:docPart>
    <w:docPart>
      <w:docPartPr>
        <w:name w:val="5BAC5BA3A4490F4EB40D7BEC4686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2D71B-DA57-D64C-842B-209175A56FF5}"/>
      </w:docPartPr>
      <w:docPartBody>
        <w:p w:rsidR="00181C41" w:rsidRDefault="00181C41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1C41" w:rsidRDefault="00181C41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81C41" w:rsidRDefault="00181C41" w:rsidP="00181C41">
          <w:pPr>
            <w:pStyle w:val="5BAC5BA3A4490F4EB40D7BEC4686A30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CE7AB50270F5F04B8BA4A4EA65267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09305-C07C-DB45-9215-39E3B447EA34}"/>
      </w:docPartPr>
      <w:docPartBody>
        <w:p w:rsidR="00181C41" w:rsidRDefault="00181C41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1C41" w:rsidRDefault="00181C41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81C41" w:rsidRDefault="00181C41" w:rsidP="00181C41">
          <w:pPr>
            <w:pStyle w:val="CE7AB50270F5F04B8BA4A4EA6526785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B1A3E08C633E2B48A4D8FA24FEBF8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47D5-D285-6F4F-BCAF-C1CD3CC4D475}"/>
      </w:docPartPr>
      <w:docPartBody>
        <w:p w:rsidR="00F125BF" w:rsidRDefault="00F125BF" w:rsidP="00F125BF">
          <w:pPr>
            <w:pStyle w:val="B1A3E08C633E2B48A4D8FA24FEBF807E"/>
          </w:pPr>
          <w:r>
            <w:t>Lorem ipsum dolor</w:t>
          </w:r>
        </w:p>
      </w:docPartBody>
    </w:docPart>
    <w:docPart>
      <w:docPartPr>
        <w:name w:val="5BFCD159A745694FAF8DBA53BE5A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2368D-1027-0A43-A91B-E27CAB5CEF08}"/>
      </w:docPartPr>
      <w:docPartBody>
        <w:p w:rsidR="00845BC9" w:rsidRDefault="005A2EA2" w:rsidP="005A2EA2">
          <w:pPr>
            <w:pStyle w:val="5BFCD159A745694FAF8DBA53BE5A379A"/>
          </w:pPr>
          <w:r>
            <w:t>Lorem ipsum dolor</w:t>
          </w:r>
        </w:p>
      </w:docPartBody>
    </w:docPart>
    <w:docPart>
      <w:docPartPr>
        <w:name w:val="22FCEDE50DE99D4EA2089A951AB16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DBD02-6E7F-914E-AE20-F70BB506A3BD}"/>
      </w:docPartPr>
      <w:docPartBody>
        <w:p w:rsidR="00845BC9" w:rsidRDefault="005A2EA2" w:rsidP="005A2EA2">
          <w:pPr>
            <w:pStyle w:val="22FCEDE50DE99D4EA2089A951AB16C2D"/>
          </w:pPr>
          <w:r>
            <w:t>Lorem ipsum dolor</w:t>
          </w:r>
        </w:p>
      </w:docPartBody>
    </w:docPart>
    <w:docPart>
      <w:docPartPr>
        <w:name w:val="E36485B2207E2D4C9F438752F0365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A0F78-EF03-5F4A-A957-B1A9B6E1883C}"/>
      </w:docPartPr>
      <w:docPartBody>
        <w:p w:rsidR="00845BC9" w:rsidRDefault="005A2EA2" w:rsidP="005A2EA2">
          <w:pPr>
            <w:pStyle w:val="E36485B2207E2D4C9F438752F0365DB6"/>
          </w:pPr>
          <w:r>
            <w:t>Lorem ipsum dolor</w:t>
          </w:r>
        </w:p>
      </w:docPartBody>
    </w:docPart>
    <w:docPart>
      <w:docPartPr>
        <w:name w:val="BB103C5D7B2D7C4BAB2511A22F104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B999D-BCAA-7240-B6EC-3D943D46622A}"/>
      </w:docPartPr>
      <w:docPartBody>
        <w:p w:rsidR="005A2EA2" w:rsidRDefault="005A2EA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A2EA2" w:rsidRDefault="005A2EA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45BC9" w:rsidRDefault="005A2EA2" w:rsidP="005A2EA2">
          <w:pPr>
            <w:pStyle w:val="BB103C5D7B2D7C4BAB2511A22F1045D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63C3974439DEC4D91FA5A02E3EF2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BECC-F0B1-D040-AC20-6619EF312068}"/>
      </w:docPartPr>
      <w:docPartBody>
        <w:p w:rsidR="00845BC9" w:rsidRDefault="005A2EA2" w:rsidP="005A2EA2">
          <w:pPr>
            <w:pStyle w:val="963C3974439DEC4D91FA5A02E3EF27DE"/>
          </w:pPr>
          <w:r>
            <w:t>Lorem ipsum dolor</w:t>
          </w:r>
        </w:p>
      </w:docPartBody>
    </w:docPart>
    <w:docPart>
      <w:docPartPr>
        <w:name w:val="F36E73B7C65B0B47B81C77755977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8D822-646D-8543-A498-60D5B5C4E2CD}"/>
      </w:docPartPr>
      <w:docPartBody>
        <w:p w:rsidR="00845BC9" w:rsidRDefault="005A2EA2" w:rsidP="005A2EA2">
          <w:pPr>
            <w:pStyle w:val="F36E73B7C65B0B47B81C777559774633"/>
          </w:pPr>
          <w:r>
            <w:t>Lorem ipsum dolor</w:t>
          </w:r>
        </w:p>
      </w:docPartBody>
    </w:docPart>
    <w:docPart>
      <w:docPartPr>
        <w:name w:val="93B0083931FAF14494F867E2C971D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53FC0-4695-3C48-B3BE-238501D4C990}"/>
      </w:docPartPr>
      <w:docPartBody>
        <w:p w:rsidR="00845BC9" w:rsidRDefault="005A2EA2" w:rsidP="005A2EA2">
          <w:pPr>
            <w:pStyle w:val="93B0083931FAF14494F867E2C971D4E7"/>
          </w:pPr>
          <w:r>
            <w:t>Lorem ipsum dolor</w:t>
          </w:r>
        </w:p>
      </w:docPartBody>
    </w:docPart>
    <w:docPart>
      <w:docPartPr>
        <w:name w:val="22E3658712F2E5428A5CF68A3F982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214B7-688B-1748-988D-989378E382ED}"/>
      </w:docPartPr>
      <w:docPartBody>
        <w:p w:rsidR="00845BC9" w:rsidRDefault="005A2EA2" w:rsidP="005A2EA2">
          <w:pPr>
            <w:pStyle w:val="22E3658712F2E5428A5CF68A3F982B29"/>
          </w:pPr>
          <w:r>
            <w:t>Lorem ipsum dolor</w:t>
          </w:r>
        </w:p>
      </w:docPartBody>
    </w:docPart>
    <w:docPart>
      <w:docPartPr>
        <w:name w:val="F061F7906BFE0C4CB1C694F446356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8069B-2B59-7043-8FF2-EB83BE9AC5F6}"/>
      </w:docPartPr>
      <w:docPartBody>
        <w:p w:rsidR="00845BC9" w:rsidRDefault="005A2EA2" w:rsidP="005A2EA2">
          <w:pPr>
            <w:pStyle w:val="F061F7906BFE0C4CB1C694F4463566C9"/>
          </w:pPr>
          <w:r>
            <w:t>Lorem ipsum dolor</w:t>
          </w:r>
        </w:p>
      </w:docPartBody>
    </w:docPart>
    <w:docPart>
      <w:docPartPr>
        <w:name w:val="8B01504290B69B4397D2B4ED5562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454C7-C6F5-8446-B227-D62BE6B5A524}"/>
      </w:docPartPr>
      <w:docPartBody>
        <w:p w:rsidR="005A2EA2" w:rsidRDefault="005A2EA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A2EA2" w:rsidRDefault="005A2EA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45BC9" w:rsidRDefault="005A2EA2" w:rsidP="005A2EA2">
          <w:pPr>
            <w:pStyle w:val="8B01504290B69B4397D2B4ED5562518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0"/>
    <w:rsid w:val="000A3D04"/>
    <w:rsid w:val="00181C41"/>
    <w:rsid w:val="001E5D4B"/>
    <w:rsid w:val="002C4AFD"/>
    <w:rsid w:val="00353372"/>
    <w:rsid w:val="00413590"/>
    <w:rsid w:val="00492B72"/>
    <w:rsid w:val="0050350D"/>
    <w:rsid w:val="00587207"/>
    <w:rsid w:val="005A2EA2"/>
    <w:rsid w:val="00744114"/>
    <w:rsid w:val="00845BC9"/>
    <w:rsid w:val="008D54D6"/>
    <w:rsid w:val="00A17CF6"/>
    <w:rsid w:val="00A52DBE"/>
    <w:rsid w:val="00A75409"/>
    <w:rsid w:val="00B02325"/>
    <w:rsid w:val="00CC6DF8"/>
    <w:rsid w:val="00D47541"/>
    <w:rsid w:val="00E40C41"/>
    <w:rsid w:val="00E464B7"/>
    <w:rsid w:val="00F125BF"/>
    <w:rsid w:val="00F6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13590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13590"/>
    <w:rPr>
      <w:rFonts w:eastAsiaTheme="minorHAnsi"/>
      <w:sz w:val="20"/>
      <w:szCs w:val="22"/>
      <w:lang w:val="en-US" w:eastAsia="en-US"/>
    </w:rPr>
  </w:style>
  <w:style w:type="paragraph" w:customStyle="1" w:styleId="AC1547DCBE84E143863FDDCD21995825">
    <w:name w:val="AC1547DCBE84E143863FDDCD21995825"/>
  </w:style>
  <w:style w:type="paragraph" w:customStyle="1" w:styleId="0406FBD069A0E24BB52A102DFD0B9DD9">
    <w:name w:val="0406FBD069A0E24BB52A102DFD0B9DD9"/>
  </w:style>
  <w:style w:type="paragraph" w:styleId="ListBullet">
    <w:name w:val="List Bullet"/>
    <w:basedOn w:val="Normal"/>
    <w:rsid w:val="005A2EA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val="en-US" w:eastAsia="en-US"/>
    </w:rPr>
  </w:style>
  <w:style w:type="paragraph" w:customStyle="1" w:styleId="31F71D1895B1D34FA7E2FFB95A7452A5">
    <w:name w:val="31F71D1895B1D34FA7E2FFB95A7452A5"/>
  </w:style>
  <w:style w:type="paragraph" w:customStyle="1" w:styleId="42787F09209FE64EAB657008BDED9D5C">
    <w:name w:val="42787F09209FE64EAB657008BDED9D5C"/>
  </w:style>
  <w:style w:type="paragraph" w:customStyle="1" w:styleId="FF63D510E35D2C46A8C53727FE816CC6">
    <w:name w:val="FF63D510E35D2C46A8C53727FE816CC6"/>
  </w:style>
  <w:style w:type="paragraph" w:customStyle="1" w:styleId="95EF23BB44AB1E419221820042E830FF">
    <w:name w:val="95EF23BB44AB1E419221820042E830FF"/>
  </w:style>
  <w:style w:type="paragraph" w:customStyle="1" w:styleId="8D7D2ACAF804E945833B797149B14B22">
    <w:name w:val="8D7D2ACAF804E945833B797149B14B22"/>
  </w:style>
  <w:style w:type="paragraph" w:customStyle="1" w:styleId="72E66C91C9CBB045AFC74651AB8B5DC7">
    <w:name w:val="72E66C91C9CBB045AFC74651AB8B5DC7"/>
  </w:style>
  <w:style w:type="paragraph" w:customStyle="1" w:styleId="A2857A6A7E95FD49BD00D3AB4FE17EB8">
    <w:name w:val="A2857A6A7E95FD49BD00D3AB4FE17EB8"/>
  </w:style>
  <w:style w:type="paragraph" w:customStyle="1" w:styleId="4C855CE0B8F1A546B5B94BFD6DF257A7">
    <w:name w:val="4C855CE0B8F1A546B5B94BFD6DF257A7"/>
  </w:style>
  <w:style w:type="paragraph" w:customStyle="1" w:styleId="733078A71201214CA1A0DC2458F107B7">
    <w:name w:val="733078A71201214CA1A0DC2458F107B7"/>
    <w:rsid w:val="00413590"/>
  </w:style>
  <w:style w:type="paragraph" w:customStyle="1" w:styleId="B1575CE02773144CA662DF271DA85C90">
    <w:name w:val="B1575CE02773144CA662DF271DA85C90"/>
    <w:rsid w:val="00413590"/>
  </w:style>
  <w:style w:type="paragraph" w:customStyle="1" w:styleId="9A3D3F125907CA4FAF8CF315EA1B761C">
    <w:name w:val="9A3D3F125907CA4FAF8CF315EA1B761C"/>
    <w:rsid w:val="00413590"/>
  </w:style>
  <w:style w:type="paragraph" w:customStyle="1" w:styleId="A40C43C4BAC6814DBD7E903FF3E4D25C">
    <w:name w:val="A40C43C4BAC6814DBD7E903FF3E4D25C"/>
    <w:rsid w:val="00413590"/>
  </w:style>
  <w:style w:type="paragraph" w:customStyle="1" w:styleId="62F6F12BDBF55A43822DCE37288B7E89">
    <w:name w:val="62F6F12BDBF55A43822DCE37288B7E89"/>
    <w:rsid w:val="00413590"/>
  </w:style>
  <w:style w:type="paragraph" w:customStyle="1" w:styleId="B758CABC2E815043A926FF04151EAC8B">
    <w:name w:val="B758CABC2E815043A926FF04151EAC8B"/>
    <w:rsid w:val="00413590"/>
  </w:style>
  <w:style w:type="paragraph" w:customStyle="1" w:styleId="02E24A5C88722046B2FA5C3CF5631249">
    <w:name w:val="02E24A5C88722046B2FA5C3CF5631249"/>
    <w:rsid w:val="00413590"/>
  </w:style>
  <w:style w:type="paragraph" w:customStyle="1" w:styleId="6490178FAD5F3F4A976E4F3E603DBB96">
    <w:name w:val="6490178FAD5F3F4A976E4F3E603DBB96"/>
    <w:rsid w:val="00413590"/>
  </w:style>
  <w:style w:type="paragraph" w:customStyle="1" w:styleId="1338BE7C291D2149A5232ADA87198596">
    <w:name w:val="1338BE7C291D2149A5232ADA87198596"/>
    <w:rsid w:val="00413590"/>
  </w:style>
  <w:style w:type="paragraph" w:customStyle="1" w:styleId="E8A634A3BAA19D4884424506672DB838">
    <w:name w:val="E8A634A3BAA19D4884424506672DB838"/>
    <w:rsid w:val="00413590"/>
  </w:style>
  <w:style w:type="paragraph" w:customStyle="1" w:styleId="BA7D27931CB11E4496D99D8E9327A41B">
    <w:name w:val="BA7D27931CB11E4496D99D8E9327A41B"/>
    <w:rsid w:val="00413590"/>
  </w:style>
  <w:style w:type="paragraph" w:customStyle="1" w:styleId="C8380EC0EBF43C42B9BF76F40D9ABCDC">
    <w:name w:val="C8380EC0EBF43C42B9BF76F40D9ABCDC"/>
    <w:rsid w:val="00413590"/>
  </w:style>
  <w:style w:type="paragraph" w:customStyle="1" w:styleId="2D8FBFCBE23A764497EE5DCF9E71D4C4">
    <w:name w:val="2D8FBFCBE23A764497EE5DCF9E71D4C4"/>
    <w:rsid w:val="00413590"/>
  </w:style>
  <w:style w:type="paragraph" w:customStyle="1" w:styleId="8FEDE8C6A853CD48A264B8253F4851B6">
    <w:name w:val="8FEDE8C6A853CD48A264B8253F4851B6"/>
    <w:rsid w:val="001E5D4B"/>
  </w:style>
  <w:style w:type="paragraph" w:customStyle="1" w:styleId="0A8678EB0064D64CA0AFCA07980A995C">
    <w:name w:val="0A8678EB0064D64CA0AFCA07980A995C"/>
    <w:rsid w:val="001E5D4B"/>
  </w:style>
  <w:style w:type="paragraph" w:customStyle="1" w:styleId="24BE027C99C1534A9E963BD9E6D88B39">
    <w:name w:val="24BE027C99C1534A9E963BD9E6D88B39"/>
    <w:rsid w:val="001E5D4B"/>
  </w:style>
  <w:style w:type="paragraph" w:customStyle="1" w:styleId="8375232685A71443BFBEA92BD1648D8F">
    <w:name w:val="8375232685A71443BFBEA92BD1648D8F"/>
    <w:rsid w:val="001E5D4B"/>
  </w:style>
  <w:style w:type="paragraph" w:customStyle="1" w:styleId="26C2FA09DF6FF746AE80A32D38DFF5D1">
    <w:name w:val="26C2FA09DF6FF746AE80A32D38DFF5D1"/>
    <w:rsid w:val="001E5D4B"/>
  </w:style>
  <w:style w:type="paragraph" w:customStyle="1" w:styleId="01B585ADC4A24048981722683B2CC72C">
    <w:name w:val="01B585ADC4A24048981722683B2CC72C"/>
    <w:rsid w:val="001E5D4B"/>
  </w:style>
  <w:style w:type="paragraph" w:customStyle="1" w:styleId="D39A8534DAEC824A928D7FB2E94CA207">
    <w:name w:val="D39A8534DAEC824A928D7FB2E94CA207"/>
    <w:rsid w:val="001E5D4B"/>
  </w:style>
  <w:style w:type="paragraph" w:customStyle="1" w:styleId="ECE040F4EB8E904A8861A7CF70DFFA4B">
    <w:name w:val="ECE040F4EB8E904A8861A7CF70DFFA4B"/>
    <w:rsid w:val="001E5D4B"/>
  </w:style>
  <w:style w:type="paragraph" w:customStyle="1" w:styleId="6AB74DEC8A21EE4F90C0077FD2094235">
    <w:name w:val="6AB74DEC8A21EE4F90C0077FD2094235"/>
    <w:rsid w:val="001E5D4B"/>
  </w:style>
  <w:style w:type="paragraph" w:customStyle="1" w:styleId="9C75A34D02F6924E9F0331669048F1E1">
    <w:name w:val="9C75A34D02F6924E9F0331669048F1E1"/>
    <w:rsid w:val="001E5D4B"/>
  </w:style>
  <w:style w:type="paragraph" w:customStyle="1" w:styleId="24FD98CB30E0364FA1B0673DB055D2C9">
    <w:name w:val="24FD98CB30E0364FA1B0673DB055D2C9"/>
    <w:rsid w:val="001E5D4B"/>
  </w:style>
  <w:style w:type="paragraph" w:customStyle="1" w:styleId="D541F7CBCC9B1C42B394614631A2C08E">
    <w:name w:val="D541F7CBCC9B1C42B394614631A2C08E"/>
    <w:rsid w:val="001E5D4B"/>
  </w:style>
  <w:style w:type="paragraph" w:customStyle="1" w:styleId="CC500910EA10704F8160CFF97A2A7662">
    <w:name w:val="CC500910EA10704F8160CFF97A2A7662"/>
    <w:rsid w:val="001E5D4B"/>
  </w:style>
  <w:style w:type="paragraph" w:customStyle="1" w:styleId="8D6CADC9BC1CDB48B50D4C04BB513B6F">
    <w:name w:val="8D6CADC9BC1CDB48B50D4C04BB513B6F"/>
    <w:rsid w:val="001E5D4B"/>
  </w:style>
  <w:style w:type="paragraph" w:customStyle="1" w:styleId="246EE74EBD9457478EDF70D3E8024BB2">
    <w:name w:val="246EE74EBD9457478EDF70D3E8024BB2"/>
    <w:rsid w:val="001E5D4B"/>
  </w:style>
  <w:style w:type="paragraph" w:customStyle="1" w:styleId="C72EBED933D97C40AAA8008F1D2E86C8">
    <w:name w:val="C72EBED933D97C40AAA8008F1D2E86C8"/>
    <w:rsid w:val="001E5D4B"/>
  </w:style>
  <w:style w:type="paragraph" w:customStyle="1" w:styleId="7E6CC2F9E5E6244BBA0F7E20CFAF669A">
    <w:name w:val="7E6CC2F9E5E6244BBA0F7E20CFAF669A"/>
    <w:rsid w:val="001E5D4B"/>
  </w:style>
  <w:style w:type="paragraph" w:customStyle="1" w:styleId="7C10773B45A2B64C8789E9B7BF76D7A5">
    <w:name w:val="7C10773B45A2B64C8789E9B7BF76D7A5"/>
    <w:rsid w:val="001E5D4B"/>
  </w:style>
  <w:style w:type="paragraph" w:customStyle="1" w:styleId="373059FCE08D604F8AEDA71E66780B82">
    <w:name w:val="373059FCE08D604F8AEDA71E66780B82"/>
    <w:rsid w:val="001E5D4B"/>
  </w:style>
  <w:style w:type="paragraph" w:customStyle="1" w:styleId="F67FE847D444B24B912C1D047C346018">
    <w:name w:val="F67FE847D444B24B912C1D047C346018"/>
    <w:rsid w:val="001E5D4B"/>
  </w:style>
  <w:style w:type="paragraph" w:customStyle="1" w:styleId="C3126BC071451A41993F99277BCA4EB5">
    <w:name w:val="C3126BC071451A41993F99277BCA4EB5"/>
    <w:rsid w:val="001E5D4B"/>
  </w:style>
  <w:style w:type="paragraph" w:customStyle="1" w:styleId="6F532C40EEDD204E8CABFD2B07BB8069">
    <w:name w:val="6F532C40EEDD204E8CABFD2B07BB8069"/>
    <w:rsid w:val="001E5D4B"/>
  </w:style>
  <w:style w:type="paragraph" w:customStyle="1" w:styleId="71AE19E53E079745AF4005FE4D52E855">
    <w:name w:val="71AE19E53E079745AF4005FE4D52E855"/>
    <w:rsid w:val="00181C41"/>
  </w:style>
  <w:style w:type="paragraph" w:customStyle="1" w:styleId="F9567E7FB1E2C34FA960A63AA5E9EB43">
    <w:name w:val="F9567E7FB1E2C34FA960A63AA5E9EB43"/>
    <w:rsid w:val="00181C41"/>
  </w:style>
  <w:style w:type="paragraph" w:customStyle="1" w:styleId="0591B303E8DAB3448252EE0E63B5C890">
    <w:name w:val="0591B303E8DAB3448252EE0E63B5C890"/>
    <w:rsid w:val="00181C41"/>
  </w:style>
  <w:style w:type="paragraph" w:customStyle="1" w:styleId="FA5428D99BC3B0439EF05CE794BE2EAB">
    <w:name w:val="FA5428D99BC3B0439EF05CE794BE2EAB"/>
    <w:rsid w:val="00181C41"/>
  </w:style>
  <w:style w:type="paragraph" w:customStyle="1" w:styleId="85FEB8AC292FE14A8989D20ED82A9408">
    <w:name w:val="85FEB8AC292FE14A8989D20ED82A9408"/>
    <w:rsid w:val="00181C41"/>
  </w:style>
  <w:style w:type="paragraph" w:customStyle="1" w:styleId="483732C5C2E15442B28CBA73529D0F72">
    <w:name w:val="483732C5C2E15442B28CBA73529D0F72"/>
    <w:rsid w:val="00181C41"/>
  </w:style>
  <w:style w:type="paragraph" w:customStyle="1" w:styleId="DCDF752D71FC3B48BBF5AF50F9DE5572">
    <w:name w:val="DCDF752D71FC3B48BBF5AF50F9DE5572"/>
    <w:rsid w:val="00181C41"/>
  </w:style>
  <w:style w:type="paragraph" w:customStyle="1" w:styleId="1ADD30E86185AB45A39997F8DF72CAD0">
    <w:name w:val="1ADD30E86185AB45A39997F8DF72CAD0"/>
    <w:rsid w:val="00181C41"/>
  </w:style>
  <w:style w:type="paragraph" w:customStyle="1" w:styleId="D796C2FEED951A4BAEC4935C98AD0F22">
    <w:name w:val="D796C2FEED951A4BAEC4935C98AD0F22"/>
    <w:rsid w:val="00181C41"/>
  </w:style>
  <w:style w:type="paragraph" w:customStyle="1" w:styleId="64C6919B9AD136478FADC98BE2AD8E9D">
    <w:name w:val="64C6919B9AD136478FADC98BE2AD8E9D"/>
    <w:rsid w:val="00181C41"/>
  </w:style>
  <w:style w:type="paragraph" w:customStyle="1" w:styleId="537BF9F1D5246A488630BEE5542C7C9B">
    <w:name w:val="537BF9F1D5246A488630BEE5542C7C9B"/>
    <w:rsid w:val="00181C41"/>
  </w:style>
  <w:style w:type="paragraph" w:customStyle="1" w:styleId="75127C21A7491143AAB54403FCFD7D14">
    <w:name w:val="75127C21A7491143AAB54403FCFD7D14"/>
    <w:rsid w:val="00181C41"/>
  </w:style>
  <w:style w:type="paragraph" w:customStyle="1" w:styleId="C7E4EB47F64F7C4E8AA50A90A88B12FF">
    <w:name w:val="C7E4EB47F64F7C4E8AA50A90A88B12FF"/>
    <w:rsid w:val="00181C41"/>
  </w:style>
  <w:style w:type="paragraph" w:customStyle="1" w:styleId="FE990A540D30FF46AA18EABAFAFA1C7B">
    <w:name w:val="FE990A540D30FF46AA18EABAFAFA1C7B"/>
    <w:rsid w:val="00181C41"/>
  </w:style>
  <w:style w:type="paragraph" w:customStyle="1" w:styleId="8FB05A746DD4534F8447714BD04BBB84">
    <w:name w:val="8FB05A746DD4534F8447714BD04BBB84"/>
    <w:rsid w:val="00181C41"/>
  </w:style>
  <w:style w:type="paragraph" w:customStyle="1" w:styleId="B1FA44900B7A81468922FB18314FD97C">
    <w:name w:val="B1FA44900B7A81468922FB18314FD97C"/>
    <w:rsid w:val="00181C41"/>
  </w:style>
  <w:style w:type="paragraph" w:customStyle="1" w:styleId="EC7989BC2CCD4B4D965CDD1A0FC92D94">
    <w:name w:val="EC7989BC2CCD4B4D965CDD1A0FC92D94"/>
    <w:rsid w:val="00181C41"/>
  </w:style>
  <w:style w:type="paragraph" w:customStyle="1" w:styleId="3CB1BDD71BDD1745A36D673F52338CE8">
    <w:name w:val="3CB1BDD71BDD1745A36D673F52338CE8"/>
    <w:rsid w:val="00181C41"/>
  </w:style>
  <w:style w:type="paragraph" w:customStyle="1" w:styleId="D4E9676028E0734DB1947EEE929F30AF">
    <w:name w:val="D4E9676028E0734DB1947EEE929F30AF"/>
    <w:rsid w:val="00181C41"/>
  </w:style>
  <w:style w:type="paragraph" w:customStyle="1" w:styleId="41B0B681B8B644448E051DE6C603E594">
    <w:name w:val="41B0B681B8B644448E051DE6C603E594"/>
    <w:rsid w:val="00181C41"/>
  </w:style>
  <w:style w:type="paragraph" w:customStyle="1" w:styleId="B00FAA83DA120A40AA3CA1DBB80DF98C">
    <w:name w:val="B00FAA83DA120A40AA3CA1DBB80DF98C"/>
    <w:rsid w:val="00181C41"/>
  </w:style>
  <w:style w:type="paragraph" w:customStyle="1" w:styleId="8C87C17C411C934E83E95A5939046C9B">
    <w:name w:val="8C87C17C411C934E83E95A5939046C9B"/>
    <w:rsid w:val="00181C41"/>
  </w:style>
  <w:style w:type="paragraph" w:customStyle="1" w:styleId="E88323802A78C546899D39802320E671">
    <w:name w:val="E88323802A78C546899D39802320E671"/>
    <w:rsid w:val="00181C41"/>
  </w:style>
  <w:style w:type="paragraph" w:customStyle="1" w:styleId="BEC0EB2FBA9D48458391EFB3603A3970">
    <w:name w:val="BEC0EB2FBA9D48458391EFB3603A3970"/>
    <w:rsid w:val="00181C41"/>
  </w:style>
  <w:style w:type="paragraph" w:customStyle="1" w:styleId="4BF94FB7116BA54EAB240D2643DE2FF6">
    <w:name w:val="4BF94FB7116BA54EAB240D2643DE2FF6"/>
    <w:rsid w:val="00181C41"/>
  </w:style>
  <w:style w:type="paragraph" w:customStyle="1" w:styleId="5BAC5BA3A4490F4EB40D7BEC4686A304">
    <w:name w:val="5BAC5BA3A4490F4EB40D7BEC4686A304"/>
    <w:rsid w:val="00181C41"/>
  </w:style>
  <w:style w:type="paragraph" w:customStyle="1" w:styleId="CE7AB50270F5F04B8BA4A4EA65267857">
    <w:name w:val="CE7AB50270F5F04B8BA4A4EA65267857"/>
    <w:rsid w:val="00181C41"/>
  </w:style>
  <w:style w:type="paragraph" w:customStyle="1" w:styleId="FB1F40DEFE0A7A4FBBDEAD5A8A2D9B33">
    <w:name w:val="FB1F40DEFE0A7A4FBBDEAD5A8A2D9B33"/>
    <w:rsid w:val="00181C41"/>
  </w:style>
  <w:style w:type="paragraph" w:customStyle="1" w:styleId="04E5BE007513324C91CDD6A839103A33">
    <w:name w:val="04E5BE007513324C91CDD6A839103A33"/>
    <w:rsid w:val="00181C41"/>
  </w:style>
  <w:style w:type="paragraph" w:customStyle="1" w:styleId="A35D4CCF007179408E141ADFD9511D36">
    <w:name w:val="A35D4CCF007179408E141ADFD9511D36"/>
    <w:rsid w:val="00181C41"/>
  </w:style>
  <w:style w:type="paragraph" w:customStyle="1" w:styleId="033BAB4BDF262745BB6E02D2BDA12819">
    <w:name w:val="033BAB4BDF262745BB6E02D2BDA12819"/>
    <w:rsid w:val="00181C41"/>
  </w:style>
  <w:style w:type="paragraph" w:customStyle="1" w:styleId="53E12BD81C49A04F942ABFD9FD2745DB">
    <w:name w:val="53E12BD81C49A04F942ABFD9FD2745DB"/>
    <w:rsid w:val="00181C41"/>
  </w:style>
  <w:style w:type="paragraph" w:customStyle="1" w:styleId="7EF40B5158C0FC4FBD8D2D04917042C2">
    <w:name w:val="7EF40B5158C0FC4FBD8D2D04917042C2"/>
    <w:rsid w:val="00181C41"/>
  </w:style>
  <w:style w:type="paragraph" w:customStyle="1" w:styleId="AE9FA376E7984347BEAB915841D65ACD">
    <w:name w:val="AE9FA376E7984347BEAB915841D65ACD"/>
    <w:rsid w:val="00181C41"/>
  </w:style>
  <w:style w:type="paragraph" w:customStyle="1" w:styleId="A889E0564DBB6E46941E45C803DC82B6">
    <w:name w:val="A889E0564DBB6E46941E45C803DC82B6"/>
    <w:rsid w:val="00181C41"/>
  </w:style>
  <w:style w:type="paragraph" w:customStyle="1" w:styleId="3BB7057D15EE3F4E9AA0E78FD427A5C3">
    <w:name w:val="3BB7057D15EE3F4E9AA0E78FD427A5C3"/>
    <w:rsid w:val="00181C41"/>
  </w:style>
  <w:style w:type="paragraph" w:customStyle="1" w:styleId="3028EA9E8EEDE44DB5BD6A9BE1EB82B9">
    <w:name w:val="3028EA9E8EEDE44DB5BD6A9BE1EB82B9"/>
    <w:rsid w:val="00181C41"/>
  </w:style>
  <w:style w:type="paragraph" w:customStyle="1" w:styleId="32FA05F42D0DAF418FDD3E0143AA5ED0">
    <w:name w:val="32FA05F42D0DAF418FDD3E0143AA5ED0"/>
    <w:rsid w:val="00181C41"/>
  </w:style>
  <w:style w:type="paragraph" w:customStyle="1" w:styleId="5B03BB9C1169CF4E9A1312AFED42C355">
    <w:name w:val="5B03BB9C1169CF4E9A1312AFED42C355"/>
    <w:rsid w:val="00F125BF"/>
  </w:style>
  <w:style w:type="paragraph" w:customStyle="1" w:styleId="1E0FE488D1C2384EB6A5916B30C96FC7">
    <w:name w:val="1E0FE488D1C2384EB6A5916B30C96FC7"/>
    <w:rsid w:val="00F125BF"/>
  </w:style>
  <w:style w:type="paragraph" w:customStyle="1" w:styleId="A6452C205531E841B5799F9422EE2FF8">
    <w:name w:val="A6452C205531E841B5799F9422EE2FF8"/>
    <w:rsid w:val="00F125BF"/>
  </w:style>
  <w:style w:type="paragraph" w:customStyle="1" w:styleId="C9DD568F0043A947B7E4AA5FAB8E2631">
    <w:name w:val="C9DD568F0043A947B7E4AA5FAB8E2631"/>
    <w:rsid w:val="00F125BF"/>
  </w:style>
  <w:style w:type="paragraph" w:customStyle="1" w:styleId="C9D5FF33A7166C498083D4A134D682E5">
    <w:name w:val="C9D5FF33A7166C498083D4A134D682E5"/>
    <w:rsid w:val="00F125BF"/>
  </w:style>
  <w:style w:type="paragraph" w:customStyle="1" w:styleId="42EAE5AC748DE243891ECA4D55F77739">
    <w:name w:val="42EAE5AC748DE243891ECA4D55F77739"/>
    <w:rsid w:val="00F125BF"/>
  </w:style>
  <w:style w:type="paragraph" w:customStyle="1" w:styleId="2FE24316ABBB4B45840ABA07BC7F0657">
    <w:name w:val="2FE24316ABBB4B45840ABA07BC7F0657"/>
    <w:rsid w:val="00F125BF"/>
  </w:style>
  <w:style w:type="paragraph" w:customStyle="1" w:styleId="71E5C26A2C4814499FC5C064C74AB202">
    <w:name w:val="71E5C26A2C4814499FC5C064C74AB202"/>
    <w:rsid w:val="00F125BF"/>
  </w:style>
  <w:style w:type="paragraph" w:customStyle="1" w:styleId="420F2C36942EB3409301A1C53AA0F969">
    <w:name w:val="420F2C36942EB3409301A1C53AA0F969"/>
    <w:rsid w:val="00F125BF"/>
  </w:style>
  <w:style w:type="paragraph" w:customStyle="1" w:styleId="B1A3E08C633E2B48A4D8FA24FEBF807E">
    <w:name w:val="B1A3E08C633E2B48A4D8FA24FEBF807E"/>
    <w:rsid w:val="00F125BF"/>
  </w:style>
  <w:style w:type="paragraph" w:customStyle="1" w:styleId="B256E9C346F6F5439A2A4C9F6E1005EE">
    <w:name w:val="B256E9C346F6F5439A2A4C9F6E1005EE"/>
    <w:rsid w:val="00F125BF"/>
  </w:style>
  <w:style w:type="paragraph" w:customStyle="1" w:styleId="66990B1CF9D92644A98D18D41DA6C98A">
    <w:name w:val="66990B1CF9D92644A98D18D41DA6C98A"/>
    <w:rsid w:val="00F125BF"/>
  </w:style>
  <w:style w:type="paragraph" w:customStyle="1" w:styleId="E164DDB343E7E54C968480E63986382E">
    <w:name w:val="E164DDB343E7E54C968480E63986382E"/>
    <w:rsid w:val="00F125BF"/>
  </w:style>
  <w:style w:type="paragraph" w:customStyle="1" w:styleId="1CD59A3A096A834CBB08B5511AFD9D79">
    <w:name w:val="1CD59A3A096A834CBB08B5511AFD9D79"/>
    <w:rsid w:val="00A75409"/>
  </w:style>
  <w:style w:type="paragraph" w:customStyle="1" w:styleId="245AD0C26A79E241805AD1697CCC9076">
    <w:name w:val="245AD0C26A79E241805AD1697CCC9076"/>
    <w:rsid w:val="00D47541"/>
  </w:style>
  <w:style w:type="paragraph" w:customStyle="1" w:styleId="C95140A96290E94988542E419BCD27B1">
    <w:name w:val="C95140A96290E94988542E419BCD27B1"/>
    <w:rsid w:val="00D47541"/>
  </w:style>
  <w:style w:type="paragraph" w:customStyle="1" w:styleId="8C1960913EB37243B53DC6298AC990D9">
    <w:name w:val="8C1960913EB37243B53DC6298AC990D9"/>
    <w:rsid w:val="00D47541"/>
  </w:style>
  <w:style w:type="paragraph" w:customStyle="1" w:styleId="7B3B5755096EDE4DB864023C71EFAAF0">
    <w:name w:val="7B3B5755096EDE4DB864023C71EFAAF0"/>
    <w:rsid w:val="00D47541"/>
  </w:style>
  <w:style w:type="paragraph" w:customStyle="1" w:styleId="704A6C9521C28040B0C8773E599B5F77">
    <w:name w:val="704A6C9521C28040B0C8773E599B5F77"/>
    <w:rsid w:val="00D47541"/>
  </w:style>
  <w:style w:type="paragraph" w:customStyle="1" w:styleId="C56E51AB298B2B4D91D42D67B701D654">
    <w:name w:val="C56E51AB298B2B4D91D42D67B701D654"/>
    <w:rsid w:val="00D47541"/>
  </w:style>
  <w:style w:type="paragraph" w:customStyle="1" w:styleId="66AFCFFF39D4C9478FC8A83914EA5097">
    <w:name w:val="66AFCFFF39D4C9478FC8A83914EA5097"/>
    <w:rsid w:val="00353372"/>
  </w:style>
  <w:style w:type="paragraph" w:customStyle="1" w:styleId="FE7D52223DEC8147B2CEA541B1269728">
    <w:name w:val="FE7D52223DEC8147B2CEA541B1269728"/>
    <w:rsid w:val="00353372"/>
  </w:style>
  <w:style w:type="paragraph" w:customStyle="1" w:styleId="EC525B30C26D4E418D6A09B55C38B53E">
    <w:name w:val="EC525B30C26D4E418D6A09B55C38B53E"/>
    <w:rsid w:val="00353372"/>
  </w:style>
  <w:style w:type="paragraph" w:customStyle="1" w:styleId="5BFCD159A745694FAF8DBA53BE5A379A">
    <w:name w:val="5BFCD159A745694FAF8DBA53BE5A379A"/>
    <w:rsid w:val="005A2EA2"/>
    <w:rPr>
      <w:lang w:val="en-US" w:eastAsia="en-US"/>
    </w:rPr>
  </w:style>
  <w:style w:type="paragraph" w:customStyle="1" w:styleId="22FCEDE50DE99D4EA2089A951AB16C2D">
    <w:name w:val="22FCEDE50DE99D4EA2089A951AB16C2D"/>
    <w:rsid w:val="005A2EA2"/>
    <w:rPr>
      <w:lang w:val="en-US" w:eastAsia="en-US"/>
    </w:rPr>
  </w:style>
  <w:style w:type="paragraph" w:customStyle="1" w:styleId="E36485B2207E2D4C9F438752F0365DB6">
    <w:name w:val="E36485B2207E2D4C9F438752F0365DB6"/>
    <w:rsid w:val="005A2EA2"/>
    <w:rPr>
      <w:lang w:val="en-US" w:eastAsia="en-US"/>
    </w:rPr>
  </w:style>
  <w:style w:type="paragraph" w:customStyle="1" w:styleId="BB103C5D7B2D7C4BAB2511A22F1045D9">
    <w:name w:val="BB103C5D7B2D7C4BAB2511A22F1045D9"/>
    <w:rsid w:val="005A2EA2"/>
    <w:rPr>
      <w:lang w:val="en-US" w:eastAsia="en-US"/>
    </w:rPr>
  </w:style>
  <w:style w:type="paragraph" w:customStyle="1" w:styleId="963C3974439DEC4D91FA5A02E3EF27DE">
    <w:name w:val="963C3974439DEC4D91FA5A02E3EF27DE"/>
    <w:rsid w:val="005A2EA2"/>
    <w:rPr>
      <w:lang w:val="en-US" w:eastAsia="en-US"/>
    </w:rPr>
  </w:style>
  <w:style w:type="paragraph" w:customStyle="1" w:styleId="F36E73B7C65B0B47B81C777559774633">
    <w:name w:val="F36E73B7C65B0B47B81C777559774633"/>
    <w:rsid w:val="005A2EA2"/>
    <w:rPr>
      <w:lang w:val="en-US" w:eastAsia="en-US"/>
    </w:rPr>
  </w:style>
  <w:style w:type="paragraph" w:customStyle="1" w:styleId="93B0083931FAF14494F867E2C971D4E7">
    <w:name w:val="93B0083931FAF14494F867E2C971D4E7"/>
    <w:rsid w:val="005A2EA2"/>
    <w:rPr>
      <w:lang w:val="en-US" w:eastAsia="en-US"/>
    </w:rPr>
  </w:style>
  <w:style w:type="paragraph" w:customStyle="1" w:styleId="22E3658712F2E5428A5CF68A3F982B29">
    <w:name w:val="22E3658712F2E5428A5CF68A3F982B29"/>
    <w:rsid w:val="005A2EA2"/>
    <w:rPr>
      <w:lang w:val="en-US" w:eastAsia="en-US"/>
    </w:rPr>
  </w:style>
  <w:style w:type="paragraph" w:customStyle="1" w:styleId="F061F7906BFE0C4CB1C694F4463566C9">
    <w:name w:val="F061F7906BFE0C4CB1C694F4463566C9"/>
    <w:rsid w:val="005A2EA2"/>
    <w:rPr>
      <w:lang w:val="en-US" w:eastAsia="en-US"/>
    </w:rPr>
  </w:style>
  <w:style w:type="paragraph" w:customStyle="1" w:styleId="8B01504290B69B4397D2B4ED55625183">
    <w:name w:val="8B01504290B69B4397D2B4ED55625183"/>
    <w:rsid w:val="005A2EA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View:Resumes:Simple Resume.dotx</Template>
  <TotalTime>1</TotalTime>
  <Pages>1</Pages>
  <Words>349</Words>
  <Characters>1991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Summary of Qualifications</vt:lpstr>
      <vt:lpstr>Work Experience</vt:lpstr>
      <vt:lpstr>    Full Stack Web Developer, Imagine Communications Corp, Waterloo, ON	Sept. 2015 –</vt:lpstr>
      <vt:lpstr>Projects</vt:lpstr>
      <vt:lpstr>    PawnPusher9000, a command-line chess game and CS 246 final project	July 2015</vt:lpstr>
      <vt:lpstr>    YaronKoller.github.io, a personal website	Apr. 2015</vt:lpstr>
      <vt:lpstr>    Blind, a 2D role-playing game	Jan. 2015</vt:lpstr>
      <vt:lpstr>Education</vt:lpstr>
      <vt:lpstr>    Candidate for Bachelor of Computer Science, University of Waterloo, Waterloo, ON</vt:lpstr>
      <vt:lpstr>    Awards:</vt:lpstr>
      <vt:lpstr>Activities</vt:lpstr>
      <vt:lpstr>    Game Development Club, University of Waterloo, Waterloo, ON	Sept. 2014 – Jan. 20</vt:lpstr>
      <vt:lpstr>    Contests/Competitions: ECOO Programming Contest, Euclid Mathematics Contest, Can</vt:lpstr>
    </vt:vector>
  </TitlesOfParts>
  <Manager/>
  <Company/>
  <LinksUpToDate>false</LinksUpToDate>
  <CharactersWithSpaces>2336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Koller</dc:creator>
  <cp:keywords/>
  <dc:description/>
  <cp:lastModifiedBy>Microsoft Office User</cp:lastModifiedBy>
  <cp:revision>2</cp:revision>
  <cp:lastPrinted>2016-01-03T03:34:00Z</cp:lastPrinted>
  <dcterms:created xsi:type="dcterms:W3CDTF">2016-01-03T03:35:00Z</dcterms:created>
  <dcterms:modified xsi:type="dcterms:W3CDTF">2016-01-03T03:35:00Z</dcterms:modified>
  <cp:category/>
</cp:coreProperties>
</file>